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50859913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5FA5D87F" w14:textId="77777777" w:rsidR="00BE3E03" w:rsidRDefault="00BE3E03" w:rsidP="00BE3E03">
          <w:pPr>
            <w:ind w:firstLine="0"/>
            <w:rPr>
              <w:sz w:val="40"/>
              <w:szCs w:val="40"/>
            </w:rPr>
          </w:pPr>
          <w:r w:rsidRPr="00852D6E">
            <w:rPr>
              <w:rFonts w:ascii="Arial" w:eastAsia="Constantia" w:hAnsi="Arial" w:cs="Arial"/>
              <w:noProof/>
              <w:sz w:val="22"/>
              <w:szCs w:val="22"/>
              <w:lang w:val="en-US"/>
            </w:rPr>
            <w:drawing>
              <wp:anchor distT="0" distB="0" distL="114300" distR="114300" simplePos="0" relativeHeight="251625984" behindDoc="0" locked="0" layoutInCell="1" allowOverlap="1" wp14:anchorId="3129E0B3" wp14:editId="7D7B8F37">
                <wp:simplePos x="0" y="0"/>
                <wp:positionH relativeFrom="column">
                  <wp:posOffset>2879198</wp:posOffset>
                </wp:positionH>
                <wp:positionV relativeFrom="paragraph">
                  <wp:posOffset>0</wp:posOffset>
                </wp:positionV>
                <wp:extent cx="2962910" cy="419100"/>
                <wp:effectExtent l="0" t="0" r="8890" b="0"/>
                <wp:wrapThrough wrapText="bothSides">
                  <wp:wrapPolygon edited="0">
                    <wp:start x="8471" y="0"/>
                    <wp:lineTo x="0" y="0"/>
                    <wp:lineTo x="0" y="20618"/>
                    <wp:lineTo x="8471" y="20618"/>
                    <wp:lineTo x="10138" y="20618"/>
                    <wp:lineTo x="18054" y="18655"/>
                    <wp:lineTo x="17915" y="15709"/>
                    <wp:lineTo x="21526" y="6873"/>
                    <wp:lineTo x="21526" y="982"/>
                    <wp:lineTo x="10138" y="0"/>
                    <wp:lineTo x="8471" y="0"/>
                  </wp:wrapPolygon>
                </wp:wrapThrough>
                <wp:docPr id="1" name="Imagen 4" descr="Image result for upc fi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mage result for upc fi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6291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sz w:val="40"/>
              <w:szCs w:val="40"/>
            </w:rPr>
            <w:tab/>
          </w:r>
        </w:p>
        <w:p w14:paraId="786F7865" w14:textId="77777777" w:rsidR="00BE3E03" w:rsidRDefault="00BE3E03" w:rsidP="00BE3E03">
          <w:pPr>
            <w:spacing w:line="240" w:lineRule="auto"/>
            <w:ind w:firstLine="0"/>
            <w:rPr>
              <w:sz w:val="40"/>
              <w:szCs w:val="40"/>
            </w:rPr>
          </w:pPr>
        </w:p>
        <w:p w14:paraId="676AA8FC" w14:textId="77777777" w:rsidR="00E424F5" w:rsidRDefault="00E424F5" w:rsidP="00E424F5">
          <w:pPr>
            <w:spacing w:line="240" w:lineRule="auto"/>
            <w:ind w:left="-993" w:firstLine="0"/>
            <w:rPr>
              <w:sz w:val="40"/>
              <w:szCs w:val="40"/>
            </w:rPr>
          </w:pPr>
        </w:p>
        <w:p w14:paraId="01E1B3C7" w14:textId="77777777" w:rsidR="00E424F5" w:rsidRDefault="00E424F5" w:rsidP="00BE3E03">
          <w:pPr>
            <w:spacing w:line="240" w:lineRule="auto"/>
            <w:ind w:firstLine="0"/>
            <w:rPr>
              <w:sz w:val="40"/>
              <w:szCs w:val="40"/>
            </w:rPr>
          </w:pPr>
        </w:p>
        <w:p w14:paraId="4ABA7FCE" w14:textId="77777777" w:rsidR="00E424F5" w:rsidRDefault="00E424F5" w:rsidP="00BE3E03">
          <w:pPr>
            <w:spacing w:line="240" w:lineRule="auto"/>
            <w:ind w:firstLine="0"/>
            <w:rPr>
              <w:sz w:val="40"/>
              <w:szCs w:val="40"/>
            </w:rPr>
          </w:pPr>
        </w:p>
        <w:p w14:paraId="6FC5E99D" w14:textId="77777777" w:rsidR="00E424F5" w:rsidRDefault="00E424F5" w:rsidP="00E424F5">
          <w:pPr>
            <w:spacing w:line="240" w:lineRule="auto"/>
            <w:ind w:firstLine="0"/>
            <w:jc w:val="center"/>
            <w:rPr>
              <w:sz w:val="40"/>
              <w:szCs w:val="40"/>
            </w:rPr>
          </w:pPr>
        </w:p>
        <w:p w14:paraId="16A00C79" w14:textId="74B406FB" w:rsidR="00BE3E03" w:rsidRPr="0016464E" w:rsidRDefault="00580CCB" w:rsidP="0016464E">
          <w:pPr>
            <w:pStyle w:val="Title"/>
            <w:rPr>
              <w:sz w:val="54"/>
              <w:szCs w:val="180"/>
              <w:lang w:val="en-US"/>
            </w:rPr>
          </w:pPr>
          <w:bookmarkStart w:id="0" w:name="_Toc43316833"/>
          <w:bookmarkStart w:id="1" w:name="_Toc43547828"/>
          <w:r>
            <w:rPr>
              <w:sz w:val="54"/>
              <w:szCs w:val="180"/>
              <w:lang w:val="en-US"/>
            </w:rPr>
            <w:t>Machine Learning</w:t>
          </w:r>
          <w:bookmarkEnd w:id="0"/>
          <w:bookmarkEnd w:id="1"/>
        </w:p>
        <w:p w14:paraId="150B28BE" w14:textId="7637F464" w:rsidR="00BE3E03" w:rsidRPr="0016464E" w:rsidRDefault="00607142" w:rsidP="0016464E">
          <w:pPr>
            <w:pStyle w:val="Title"/>
            <w:rPr>
              <w:sz w:val="44"/>
              <w:szCs w:val="24"/>
              <w:lang w:val="en-US"/>
            </w:rPr>
          </w:pPr>
          <w:bookmarkStart w:id="2" w:name="_Toc43316834"/>
          <w:bookmarkStart w:id="3" w:name="_Toc43547829"/>
          <w:r>
            <w:rPr>
              <w:sz w:val="44"/>
              <w:szCs w:val="24"/>
              <w:lang w:val="en-US"/>
            </w:rPr>
            <w:t>Final Project</w:t>
          </w:r>
          <w:r w:rsidR="009E146F">
            <w:rPr>
              <w:sz w:val="44"/>
              <w:szCs w:val="24"/>
              <w:lang w:val="en-US"/>
            </w:rPr>
            <w:t xml:space="preserve">: </w:t>
          </w:r>
          <w:proofErr w:type="spellStart"/>
          <w:r w:rsidR="009E146F">
            <w:rPr>
              <w:sz w:val="44"/>
              <w:szCs w:val="24"/>
              <w:lang w:val="en-US"/>
            </w:rPr>
            <w:t>TrackML</w:t>
          </w:r>
          <w:bookmarkEnd w:id="2"/>
          <w:bookmarkEnd w:id="3"/>
          <w:proofErr w:type="spellEnd"/>
        </w:p>
        <w:p w14:paraId="6826CFFF" w14:textId="77777777" w:rsidR="00BE3E03" w:rsidRDefault="00BE3E03" w:rsidP="00E424F5">
          <w:pPr>
            <w:spacing w:before="120" w:after="200" w:line="360" w:lineRule="auto"/>
            <w:ind w:firstLine="0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340654B6" w14:textId="77777777" w:rsidR="00BE3E03" w:rsidRDefault="00BE3E03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71EC933F" w14:textId="77777777" w:rsidR="00BE3E03" w:rsidRDefault="00BE3E03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1BD9BC85" w14:textId="77777777" w:rsidR="00E424F5" w:rsidRDefault="00E424F5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0B21EBB3" w14:textId="77777777" w:rsidR="00E424F5" w:rsidRDefault="00E424F5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2F5BDA0A" w14:textId="16461DA2" w:rsidR="00E424F5" w:rsidRDefault="00E424F5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1AEB9922" w14:textId="5B5E798D" w:rsidR="003C388E" w:rsidRDefault="003C388E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526A0C02" w14:textId="495B973F" w:rsidR="003C388E" w:rsidRDefault="003C388E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59C622A7" w14:textId="77777777" w:rsidR="003C388E" w:rsidRDefault="003C388E" w:rsidP="00BE3E03">
          <w:pPr>
            <w:spacing w:before="120" w:after="200" w:line="360" w:lineRule="auto"/>
            <w:ind w:left="3600" w:firstLine="0"/>
            <w:jc w:val="right"/>
            <w:rPr>
              <w:rFonts w:ascii="Arial" w:eastAsia="Constantia" w:hAnsi="Arial" w:cs="Arial"/>
              <w:sz w:val="28"/>
              <w:szCs w:val="22"/>
              <w:lang w:val="en-US"/>
            </w:rPr>
          </w:pPr>
        </w:p>
        <w:p w14:paraId="71C88B52" w14:textId="748B1E3F" w:rsidR="00BE3E03" w:rsidRDefault="00BE3E03" w:rsidP="0016464E">
          <w:pPr>
            <w:jc w:val="right"/>
            <w:rPr>
              <w:rFonts w:eastAsia="Constantia"/>
              <w:lang w:val="en-US"/>
            </w:rPr>
          </w:pPr>
          <w:r w:rsidRPr="00852D6E">
            <w:rPr>
              <w:rFonts w:eastAsia="Constantia"/>
              <w:lang w:val="en-US"/>
            </w:rPr>
            <w:t xml:space="preserve">Barcelona, </w:t>
          </w:r>
          <w:r w:rsidR="007D7E77">
            <w:rPr>
              <w:rFonts w:eastAsia="Constantia"/>
              <w:lang w:val="en-US"/>
            </w:rPr>
            <w:t>June</w:t>
          </w:r>
          <w:r w:rsidR="00DB1E7E">
            <w:rPr>
              <w:rFonts w:eastAsia="Constantia"/>
              <w:lang w:val="en-US"/>
            </w:rPr>
            <w:t xml:space="preserve"> </w:t>
          </w:r>
          <w:r w:rsidR="00580CCB">
            <w:rPr>
              <w:rFonts w:eastAsia="Constantia"/>
              <w:lang w:val="en-US"/>
            </w:rPr>
            <w:t>20</w:t>
          </w:r>
          <w:r w:rsidR="005E0C88">
            <w:rPr>
              <w:rFonts w:eastAsia="Constantia"/>
              <w:vertAlign w:val="superscript"/>
              <w:lang w:val="en-US"/>
            </w:rPr>
            <w:t>th</w:t>
          </w:r>
          <w:r w:rsidRPr="00852D6E">
            <w:rPr>
              <w:rFonts w:eastAsia="Constantia"/>
              <w:lang w:val="en-US"/>
            </w:rPr>
            <w:t xml:space="preserve"> 20</w:t>
          </w:r>
          <w:r>
            <w:rPr>
              <w:rFonts w:eastAsia="Constantia"/>
              <w:lang w:val="en-US"/>
            </w:rPr>
            <w:t>20</w:t>
          </w:r>
        </w:p>
        <w:p w14:paraId="3595B2E3" w14:textId="77777777" w:rsidR="00BE3E03" w:rsidRDefault="00BE3E03" w:rsidP="0016464E">
          <w:pPr>
            <w:jc w:val="right"/>
            <w:rPr>
              <w:sz w:val="40"/>
              <w:szCs w:val="40"/>
            </w:rPr>
          </w:pPr>
          <w:r>
            <w:rPr>
              <w:rFonts w:eastAsia="Constantia"/>
              <w:lang w:val="en-US"/>
            </w:rPr>
            <w:t>Jake Watson</w:t>
          </w:r>
        </w:p>
        <w:p w14:paraId="5620181A" w14:textId="0A231115" w:rsidR="00FA43D6" w:rsidRDefault="00BC0185" w:rsidP="003C388E">
          <w:pPr>
            <w:spacing w:line="240" w:lineRule="auto"/>
            <w:ind w:firstLine="0"/>
            <w:rPr>
              <w:sz w:val="40"/>
              <w:szCs w:val="40"/>
            </w:rPr>
          </w:pPr>
        </w:p>
      </w:sdtContent>
    </w:sdt>
    <w:sdt>
      <w:sdtPr>
        <w:rPr>
          <w:rFonts w:ascii="CMU Serif Roman" w:eastAsia="Times New Roman" w:hAnsi="CMU Serif Roman" w:cs="Times New Roman"/>
          <w:b w:val="0"/>
          <w:bCs w:val="0"/>
          <w:sz w:val="19"/>
          <w:szCs w:val="22"/>
          <w:lang w:val="en-GB"/>
        </w:rPr>
        <w:id w:val="-382803064"/>
        <w:docPartObj>
          <w:docPartGallery w:val="Table of Contents"/>
          <w:docPartUnique/>
        </w:docPartObj>
      </w:sdtPr>
      <w:sdtEndPr>
        <w:rPr>
          <w:noProof/>
          <w:sz w:val="21"/>
          <w:szCs w:val="24"/>
        </w:rPr>
      </w:sdtEndPr>
      <w:sdtContent>
        <w:p w14:paraId="4B8419C9" w14:textId="77777777" w:rsidR="003C388E" w:rsidRDefault="00FA43D6" w:rsidP="00402B9F">
          <w:pPr>
            <w:pStyle w:val="TOCHeading"/>
            <w:rPr>
              <w:noProof/>
            </w:rPr>
          </w:pPr>
          <w:r w:rsidRPr="00806B3C">
            <w:rPr>
              <w:sz w:val="22"/>
              <w:szCs w:val="22"/>
            </w:rPr>
            <w:t>Contents</w:t>
          </w:r>
          <w:r w:rsidRPr="00806B3C">
            <w:rPr>
              <w:rFonts w:asciiTheme="minorHAnsi" w:hAnsiTheme="minorHAnsi"/>
              <w:bCs w:val="0"/>
              <w:sz w:val="20"/>
              <w:szCs w:val="20"/>
            </w:rPr>
            <w:fldChar w:fldCharType="begin"/>
          </w:r>
          <w:r w:rsidRPr="00806B3C">
            <w:rPr>
              <w:sz w:val="20"/>
              <w:szCs w:val="20"/>
            </w:rPr>
            <w:instrText xml:space="preserve"> TOC \o "1-3" \h \z \u </w:instrText>
          </w:r>
          <w:r w:rsidRPr="00806B3C">
            <w:rPr>
              <w:rFonts w:asciiTheme="minorHAnsi" w:hAnsiTheme="minorHAnsi"/>
              <w:bCs w:val="0"/>
              <w:sz w:val="20"/>
              <w:szCs w:val="20"/>
            </w:rPr>
            <w:fldChar w:fldCharType="separate"/>
          </w:r>
        </w:p>
        <w:p w14:paraId="147BEE5A" w14:textId="6D9F0755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30" w:history="1">
            <w:r w:rsidRPr="00241CAB">
              <w:rPr>
                <w:rStyle w:val="Hyperlink"/>
                <w:noProof/>
              </w:rPr>
              <w:t>1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B2C2" w14:textId="2E5822DD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31" w:history="1">
            <w:r w:rsidRPr="00241CAB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Track Reconstruction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DA1ED" w14:textId="1F65CCDC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32" w:history="1">
            <w:r w:rsidRPr="00241CAB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9FF35" w14:textId="481C5D82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33" w:history="1">
            <w:r w:rsidRPr="00241CAB">
              <w:rPr>
                <w:rStyle w:val="Hyperlink"/>
                <w:noProof/>
              </w:rPr>
              <w:t>2.1.1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Hits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03C58" w14:textId="31F03FA7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34" w:history="1">
            <w:r w:rsidRPr="00241CAB">
              <w:rPr>
                <w:rStyle w:val="Hyperlink"/>
                <w:noProof/>
              </w:rPr>
              <w:t>2.1.2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7B643" w14:textId="2CC2D558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35" w:history="1">
            <w:r w:rsidRPr="00241CAB">
              <w:rPr>
                <w:rStyle w:val="Hyperlink"/>
                <w:noProof/>
              </w:rPr>
              <w:t>2.1.3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81CAF" w14:textId="3335124B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36" w:history="1">
            <w:r w:rsidRPr="00241CAB">
              <w:rPr>
                <w:rStyle w:val="Hyperlink"/>
                <w:noProof/>
              </w:rPr>
              <w:t>2.1.4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Truth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4AA6" w14:textId="555DEF9D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37" w:history="1">
            <w:r w:rsidRPr="00241CAB">
              <w:rPr>
                <w:rStyle w:val="Hyperlink"/>
                <w:noProof/>
              </w:rPr>
              <w:t>2.1.5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Detectors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C3C7" w14:textId="1117D02F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38" w:history="1">
            <w:r w:rsidRPr="00241CAB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Data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8A4B4" w14:textId="12A9E788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39" w:history="1">
            <w:r w:rsidRPr="00241CAB">
              <w:rPr>
                <w:rStyle w:val="Hyperlink"/>
                <w:noProof/>
              </w:rPr>
              <w:t>3.1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Data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4729" w14:textId="50AEC0AB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0" w:history="1">
            <w:r w:rsidRPr="00241CAB">
              <w:rPr>
                <w:rStyle w:val="Hyperlink"/>
                <w:noProof/>
              </w:rPr>
              <w:t>3.2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Hits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CB75" w14:textId="4ACBA767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1" w:history="1">
            <w:r w:rsidRPr="00241CAB">
              <w:rPr>
                <w:rStyle w:val="Hyperlink"/>
                <w:noProof/>
              </w:rPr>
              <w:t>3.3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31FFF" w14:textId="53226822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42" w:history="1">
            <w:r w:rsidRPr="00241CAB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F40F9" w14:textId="5F6D912E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3" w:history="1">
            <w:r w:rsidRPr="00241CAB">
              <w:rPr>
                <w:rStyle w:val="Hyperlink"/>
                <w:noProof/>
              </w:rPr>
              <w:t>4.1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Helical Tracks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C40F0" w14:textId="637B4504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44" w:history="1">
            <w:r w:rsidRPr="00241CAB">
              <w:rPr>
                <w:rStyle w:val="Hyperlink"/>
                <w:noProof/>
              </w:rPr>
              <w:t>4.1.1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FEAC" w14:textId="0AE033B8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5" w:history="1">
            <w:r w:rsidRPr="00241CAB">
              <w:rPr>
                <w:rStyle w:val="Hyperlink"/>
                <w:noProof/>
              </w:rPr>
              <w:t>4.2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DCAE7" w14:textId="0E88C314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46" w:history="1">
            <w:r w:rsidRPr="00241CAB">
              <w:rPr>
                <w:rStyle w:val="Hyperlink"/>
                <w:noProof/>
              </w:rPr>
              <w:t>4.2.1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DBSCAN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DBF28" w14:textId="235BE74B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7" w:history="1">
            <w:r w:rsidRPr="00241CAB">
              <w:rPr>
                <w:rStyle w:val="Hyperlink"/>
                <w:noProof/>
              </w:rPr>
              <w:t>4.3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Scoring Metric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B4710" w14:textId="7636B97D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48" w:history="1">
            <w:r w:rsidRPr="00241CAB">
              <w:rPr>
                <w:rStyle w:val="Hyperlink"/>
                <w:noProof/>
              </w:rPr>
              <w:t>5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1E903" w14:textId="680DFED2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49" w:history="1">
            <w:r w:rsidRPr="00241CAB">
              <w:rPr>
                <w:rStyle w:val="Hyperlink"/>
                <w:noProof/>
              </w:rPr>
              <w:t>5.1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Maximum Score on Training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D469" w14:textId="19E803FF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50" w:history="1">
            <w:r w:rsidRPr="00241CAB">
              <w:rPr>
                <w:rStyle w:val="Hyperlink"/>
                <w:noProof/>
              </w:rPr>
              <w:t>5.1.1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Cluster Sizes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57C15" w14:textId="6B963138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51" w:history="1">
            <w:r w:rsidRPr="00241CAB">
              <w:rPr>
                <w:rStyle w:val="Hyperlink"/>
                <w:noProof/>
              </w:rPr>
              <w:t>5.1.2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Parameter Optimisation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63DD2" w14:textId="07462BB7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52" w:history="1">
            <w:r w:rsidRPr="00241CAB">
              <w:rPr>
                <w:rStyle w:val="Hyperlink"/>
                <w:noProof/>
              </w:rPr>
              <w:t>5.2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Maximum Score on Test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756E" w14:textId="076C00B6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53" w:history="1">
            <w:r w:rsidRPr="00241CAB">
              <w:rPr>
                <w:rStyle w:val="Hyperlink"/>
                <w:noProof/>
              </w:rPr>
              <w:t>5.2.1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Comparison to Kaggle Leaderboard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FC7D" w14:textId="79A43448" w:rsidR="003C388E" w:rsidRDefault="003C388E">
          <w:pPr>
            <w:pStyle w:val="TOC2"/>
            <w:tabs>
              <w:tab w:val="left" w:pos="105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lang w:eastAsia="en-GB"/>
            </w:rPr>
          </w:pPr>
          <w:hyperlink w:anchor="_Toc43547854" w:history="1">
            <w:r w:rsidRPr="00241CAB">
              <w:rPr>
                <w:rStyle w:val="Hyperlink"/>
                <w:noProof/>
              </w:rPr>
              <w:t>5.3</w:t>
            </w:r>
            <w:r>
              <w:rPr>
                <w:rFonts w:eastAsiaTheme="minorEastAsia" w:cstheme="minorBidi"/>
                <w:b w:val="0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Failed Approaches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2273F" w14:textId="016DE3CC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55" w:history="1">
            <w:r w:rsidRPr="00241CAB">
              <w:rPr>
                <w:rStyle w:val="Hyperlink"/>
                <w:noProof/>
              </w:rPr>
              <w:t>5.3.1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Helix parameter sampling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85B94" w14:textId="00E3D018" w:rsidR="003C388E" w:rsidRDefault="003C388E">
          <w:pPr>
            <w:pStyle w:val="TOC3"/>
            <w:tabs>
              <w:tab w:val="left" w:pos="1470"/>
              <w:tab w:val="right" w:leader="dot" w:pos="9062"/>
            </w:tabs>
            <w:rPr>
              <w:rFonts w:eastAsiaTheme="minorEastAsia" w:cstheme="minorBidi"/>
              <w:noProof/>
              <w:sz w:val="22"/>
              <w:lang w:eastAsia="en-GB"/>
            </w:rPr>
          </w:pPr>
          <w:hyperlink w:anchor="_Toc43547856" w:history="1">
            <w:r w:rsidRPr="00241CAB">
              <w:rPr>
                <w:rStyle w:val="Hyperlink"/>
                <w:noProof/>
              </w:rPr>
              <w:t>5.3.2</w:t>
            </w:r>
            <w:r>
              <w:rPr>
                <w:rFonts w:eastAsiaTheme="minorEastAsia" w:cstheme="minorBidi"/>
                <w:noProof/>
                <w:sz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Removing outlier clusters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FF60" w14:textId="6FA7B0F9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57" w:history="1">
            <w:r w:rsidRPr="00241CAB">
              <w:rPr>
                <w:rStyle w:val="Hyperlink"/>
                <w:noProof/>
              </w:rPr>
              <w:t>6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AF213" w14:textId="37AAB5F9" w:rsidR="003C388E" w:rsidRDefault="003C388E">
          <w:pPr>
            <w:pStyle w:val="TOC1"/>
            <w:tabs>
              <w:tab w:val="left" w:pos="840"/>
              <w:tab w:val="right" w:leader="dot" w:pos="9062"/>
            </w:tabs>
            <w:rPr>
              <w:rFonts w:eastAsiaTheme="minorEastAsia" w:cstheme="minorBidi"/>
              <w:b w:val="0"/>
              <w:noProof/>
              <w:sz w:val="22"/>
              <w:szCs w:val="22"/>
              <w:lang w:eastAsia="en-GB"/>
            </w:rPr>
          </w:pPr>
          <w:hyperlink w:anchor="_Toc43547858" w:history="1">
            <w:r w:rsidRPr="00241CAB">
              <w:rPr>
                <w:rStyle w:val="Hyperlink"/>
                <w:noProof/>
              </w:rPr>
              <w:t>7</w:t>
            </w:r>
            <w:r>
              <w:rPr>
                <w:rFonts w:eastAsiaTheme="minorEastAsia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241CAB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_Toc43547858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A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1444" w14:textId="0A439C8E" w:rsidR="00FA43D6" w:rsidRPr="00CD7346" w:rsidRDefault="00FA43D6" w:rsidP="00CD7346">
          <w:r w:rsidRPr="00806B3C">
            <w:rPr>
              <w:b/>
              <w:bCs/>
              <w:noProof/>
              <w:sz w:val="17"/>
              <w:szCs w:val="20"/>
            </w:rPr>
            <w:fldChar w:fldCharType="end"/>
          </w:r>
        </w:p>
      </w:sdtContent>
    </w:sdt>
    <w:p w14:paraId="2B8A2CBF" w14:textId="77777777" w:rsidR="00E125AE" w:rsidRPr="00BE3E03" w:rsidRDefault="00E125AE" w:rsidP="00BE3E03">
      <w:pPr>
        <w:spacing w:line="240" w:lineRule="auto"/>
        <w:ind w:firstLine="0"/>
        <w:rPr>
          <w:sz w:val="40"/>
          <w:szCs w:val="40"/>
        </w:rPr>
        <w:sectPr w:rsidR="00E125AE" w:rsidRPr="00BE3E03" w:rsidSect="00E424F5">
          <w:footerReference w:type="even" r:id="rId9"/>
          <w:headerReference w:type="first" r:id="rId10"/>
          <w:pgSz w:w="11906" w:h="16838" w:code="9"/>
          <w:pgMar w:top="2211" w:right="1416" w:bottom="1276" w:left="1418" w:header="1701" w:footer="1701" w:gutter="0"/>
          <w:pgNumType w:start="0"/>
          <w:cols w:space="708"/>
          <w:titlePg/>
          <w:docGrid w:linePitch="360"/>
        </w:sectPr>
      </w:pPr>
    </w:p>
    <w:p w14:paraId="6EE36A35" w14:textId="5BA7A939" w:rsidR="00E125AE" w:rsidRDefault="00E424F5" w:rsidP="00283434">
      <w:pPr>
        <w:pStyle w:val="Heading1"/>
        <w:ind w:left="1" w:hanging="1"/>
      </w:pPr>
      <w:bookmarkStart w:id="4" w:name="_Toc43547830"/>
      <w:r>
        <w:lastRenderedPageBreak/>
        <w:t>Introduction</w:t>
      </w:r>
      <w:bookmarkEnd w:id="4"/>
    </w:p>
    <w:p w14:paraId="4A13C427" w14:textId="2D97D448" w:rsidR="009E146F" w:rsidRDefault="002E094E" w:rsidP="009E146F">
      <w:pPr>
        <w:pStyle w:val="Firstparagraph"/>
      </w:pPr>
      <w:r>
        <w:t>At CERN, scientists are attempting to probe the building blocks of</w:t>
      </w:r>
      <w:r w:rsidR="00200AD8">
        <w:t xml:space="preserve"> our world. By colliding protons together at close to the speed of light, </w:t>
      </w:r>
      <w:r w:rsidR="00271D1B">
        <w:t xml:space="preserve">and sifting through the wreckage, we can  discover new </w:t>
      </w:r>
      <w:r w:rsidR="004A571A">
        <w:t>physics.</w:t>
      </w:r>
    </w:p>
    <w:p w14:paraId="1BA4B947" w14:textId="77777777" w:rsidR="004A571A" w:rsidRDefault="004A571A" w:rsidP="004A571A">
      <w:pPr>
        <w:ind w:firstLine="0"/>
      </w:pPr>
    </w:p>
    <w:p w14:paraId="4E0A2F0B" w14:textId="11366424" w:rsidR="00917EDF" w:rsidRDefault="004A571A" w:rsidP="004A571A">
      <w:pPr>
        <w:ind w:firstLine="0"/>
      </w:pPr>
      <w:r>
        <w:t>These collisions generate titanic quantities of data</w:t>
      </w:r>
      <w:r w:rsidR="00197F09">
        <w:t xml:space="preserve">, at a rate of hundreds of millions of events per second. To </w:t>
      </w:r>
      <w:r w:rsidR="001D5D3B">
        <w:t>comb through this data, new and faster algorithms are needed</w:t>
      </w:r>
      <w:r w:rsidR="00AD109E">
        <w:t>.</w:t>
      </w:r>
      <w:r w:rsidR="00964398">
        <w:t xml:space="preserve"> To address this, CERN </w:t>
      </w:r>
      <w:r w:rsidR="0033118F">
        <w:t>started</w:t>
      </w:r>
      <w:r w:rsidR="00964398">
        <w:t xml:space="preserve"> </w:t>
      </w:r>
      <w:r w:rsidR="00E20375">
        <w:t>a competition in partnership with Kaggle</w:t>
      </w:r>
      <w:sdt>
        <w:sdtPr>
          <w:id w:val="-166943518"/>
          <w:citation/>
        </w:sdtPr>
        <w:sdtContent>
          <w:r w:rsidR="00E034CF">
            <w:fldChar w:fldCharType="begin"/>
          </w:r>
          <w:r w:rsidR="00E034CF">
            <w:instrText xml:space="preserve"> CITATION Kag18 \l 2057 </w:instrText>
          </w:r>
          <w:r w:rsidR="00E034CF">
            <w:fldChar w:fldCharType="separate"/>
          </w:r>
          <w:r w:rsidR="00E034CF">
            <w:rPr>
              <w:noProof/>
            </w:rPr>
            <w:t xml:space="preserve"> [1]</w:t>
          </w:r>
          <w:r w:rsidR="00E034CF">
            <w:fldChar w:fldCharType="end"/>
          </w:r>
        </w:sdtContent>
      </w:sdt>
      <w:r w:rsidR="00E20375">
        <w:t>,</w:t>
      </w:r>
      <w:r w:rsidR="00D03F9F">
        <w:t xml:space="preserve"> to attract new and innovative algorithm designs.</w:t>
      </w:r>
      <w:r w:rsidR="00821FC3">
        <w:t xml:space="preserve"> </w:t>
      </w:r>
      <w:r w:rsidR="00CF01D4">
        <w:t>Th</w:t>
      </w:r>
      <w:r w:rsidR="001F35A1">
        <w:t xml:space="preserve">e challenge was to reconstruct particle tracks from </w:t>
      </w:r>
      <w:r w:rsidR="001D0C65">
        <w:t>detector</w:t>
      </w:r>
      <w:r w:rsidR="001F35A1">
        <w:t xml:space="preserve"> data, generated by a realistic simulation of </w:t>
      </w:r>
      <w:r w:rsidR="001D0C65">
        <w:t>the products of a series of collisions.</w:t>
      </w:r>
      <w:r w:rsidR="00E56266">
        <w:t xml:space="preserve"> </w:t>
      </w:r>
      <w:r w:rsidR="00821FC3">
        <w:t>In this project, I detail</w:t>
      </w:r>
      <w:r w:rsidR="00CF01D4">
        <w:t xml:space="preserve"> one approach</w:t>
      </w:r>
      <w:r w:rsidR="001D0C65">
        <w:t xml:space="preserve"> to solving this problem, using </w:t>
      </w:r>
      <w:r w:rsidR="00FF38A5">
        <w:t>an unsupervised clustering algorithm.</w:t>
      </w:r>
    </w:p>
    <w:p w14:paraId="1E845562" w14:textId="639A247A" w:rsidR="00C00914" w:rsidRDefault="00917EDF" w:rsidP="00C00914">
      <w:pPr>
        <w:pStyle w:val="Heading1"/>
        <w:ind w:hanging="2269"/>
      </w:pPr>
      <w:bookmarkStart w:id="5" w:name="_Toc43547831"/>
      <w:r>
        <w:t>Track Reconstruction</w:t>
      </w:r>
      <w:bookmarkEnd w:id="5"/>
    </w:p>
    <w:p w14:paraId="18CD2BBC" w14:textId="6EAC6788" w:rsidR="00E56266" w:rsidRDefault="004D1051" w:rsidP="00E034CF">
      <w:pPr>
        <w:pStyle w:val="Firstparagraph"/>
        <w:tabs>
          <w:tab w:val="left" w:pos="0"/>
        </w:tabs>
      </w:pPr>
      <w:r>
        <w:t>At the LHC, proton beams are cir</w:t>
      </w:r>
      <w:r w:rsidR="00F029BA">
        <w:t>culated around a 26.7 km tunnel, which accelerates them</w:t>
      </w:r>
      <w:r w:rsidR="005A3AFF">
        <w:t xml:space="preserve"> to 0.999999999c, almost the speed of light. T</w:t>
      </w:r>
      <w:r w:rsidR="0046565A">
        <w:t>wo beams travelling in opposite directions are then collided</w:t>
      </w:r>
      <w:r w:rsidR="0076729A">
        <w:t xml:space="preserve"> inside sections of the tunnel equ</w:t>
      </w:r>
      <w:r w:rsidR="00942543">
        <w:t>ipped with detectors</w:t>
      </w:r>
      <w:r w:rsidR="0046565A">
        <w:t xml:space="preserve">, causing a shower of </w:t>
      </w:r>
      <w:r w:rsidR="0076729A">
        <w:t>subatomic particles to be produced. These</w:t>
      </w:r>
      <w:r w:rsidR="00E56266">
        <w:t xml:space="preserve"> </w:t>
      </w:r>
      <w:r w:rsidR="00942543">
        <w:t xml:space="preserve">particles </w:t>
      </w:r>
      <w:r w:rsidR="00942171">
        <w:t xml:space="preserve">travel through the detectors and interact with them. These interactions are recorded as </w:t>
      </w:r>
      <w:r w:rsidR="00EE13CB">
        <w:rPr>
          <w:i/>
          <w:iCs/>
        </w:rPr>
        <w:t>hits</w:t>
      </w:r>
      <w:r w:rsidR="00EE13CB">
        <w:t xml:space="preserve">. </w:t>
      </w:r>
    </w:p>
    <w:p w14:paraId="670CBDEC" w14:textId="77777777" w:rsidR="00E034CF" w:rsidRPr="00E034CF" w:rsidRDefault="00E034CF" w:rsidP="00E034CF"/>
    <w:p w14:paraId="44E1559B" w14:textId="6C83DFD5" w:rsidR="00C2340F" w:rsidRDefault="00E034CF" w:rsidP="00EE13CB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3768A03E" wp14:editId="50374A20">
                <wp:simplePos x="0" y="0"/>
                <wp:positionH relativeFrom="margin">
                  <wp:posOffset>932180</wp:posOffset>
                </wp:positionH>
                <wp:positionV relativeFrom="paragraph">
                  <wp:posOffset>949506</wp:posOffset>
                </wp:positionV>
                <wp:extent cx="4295775" cy="2519045"/>
                <wp:effectExtent l="0" t="0" r="9525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775" cy="2519045"/>
                          <a:chOff x="-42863" y="1"/>
                          <a:chExt cx="4295775" cy="2520184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A close up of a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223963" y="1"/>
                            <a:ext cx="1747837" cy="229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-42863" y="2291585"/>
                            <a:ext cx="429577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C95090" w14:textId="3F141479" w:rsidR="00CF7C8A" w:rsidRPr="00B15F7A" w:rsidRDefault="00CF7C8A" w:rsidP="00CF7C8A">
                              <w:pPr>
                                <w:pStyle w:val="Caption"/>
                                <w:rPr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: Connecting the dots: the core concept of track reconstruction.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68A03E" id="Group 11" o:spid="_x0000_s1026" style="position:absolute;left:0;text-align:left;margin-left:73.4pt;margin-top:74.75pt;width:338.25pt;height:198.35pt;z-index:251632128;mso-position-horizontal-relative:margin;mso-height-relative:margin" coordorigin="-428" coordsize="42957,2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A close up of a map&#10;&#10;Description automatically generated" style="position:absolute;left:12239;width:17479;height:2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">
                  <v:imagedata r:id="rId12" o:title="A close up of a map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left:-428;top:22915;width:4295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0CC95090" w14:textId="3F141479" w:rsidR="00CF7C8A" w:rsidRPr="00B15F7A" w:rsidRDefault="00CF7C8A" w:rsidP="00CF7C8A">
                        <w:pPr>
                          <w:pStyle w:val="Caption"/>
                          <w:rPr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: Connecting the dots: the core concept of track reconstruction.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911AA">
        <w:t xml:space="preserve">By grouping the hits </w:t>
      </w:r>
      <w:r w:rsidR="00261DCA">
        <w:t xml:space="preserve">by their </w:t>
      </w:r>
      <w:r w:rsidR="00C95309">
        <w:t>particle</w:t>
      </w:r>
      <w:r w:rsidR="009911AA">
        <w:t>, we can reconstruct the track of the particle through the detector</w:t>
      </w:r>
      <w:r w:rsidR="00691FD9">
        <w:t>. This path can be analysed to reveal information about the particle, such as its starting energy, its charge</w:t>
      </w:r>
      <w:r w:rsidR="003346E6">
        <w:t xml:space="preserve">, and other properties, from which we can draw conclusions about the </w:t>
      </w:r>
      <w:r w:rsidR="00C2340F">
        <w:t xml:space="preserve">physical </w:t>
      </w:r>
      <w:r w:rsidR="003346E6">
        <w:t>process that produced it.</w:t>
      </w:r>
      <w:r w:rsidR="00C2340F">
        <w:t xml:space="preserve"> This is the </w:t>
      </w:r>
      <w:r w:rsidR="00137A69">
        <w:t>main idea</w:t>
      </w:r>
      <w:r w:rsidR="00C2340F">
        <w:t xml:space="preserve"> behind </w:t>
      </w:r>
      <w:r w:rsidR="00137A69">
        <w:t xml:space="preserve">the use of </w:t>
      </w:r>
      <w:r w:rsidR="00C2340F">
        <w:t>particle colliders.</w:t>
      </w:r>
    </w:p>
    <w:p w14:paraId="4BE366B1" w14:textId="44C529A8" w:rsidR="00821A71" w:rsidRDefault="00821A71" w:rsidP="00EE13CB">
      <w:pPr>
        <w:ind w:firstLine="0"/>
      </w:pPr>
    </w:p>
    <w:p w14:paraId="54D03594" w14:textId="4D38D11B" w:rsidR="00E56266" w:rsidRDefault="00AD0C71" w:rsidP="00E56266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A144849" wp14:editId="3A8A2D7C">
                <wp:simplePos x="0" y="0"/>
                <wp:positionH relativeFrom="margin">
                  <wp:align>center</wp:align>
                </wp:positionH>
                <wp:positionV relativeFrom="paragraph">
                  <wp:posOffset>922473</wp:posOffset>
                </wp:positionV>
                <wp:extent cx="3847465" cy="2404745"/>
                <wp:effectExtent l="0" t="0" r="635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7465" cy="2404745"/>
                          <a:chOff x="80969" y="-19050"/>
                          <a:chExt cx="3848077" cy="2404745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0969" y="-19050"/>
                            <a:ext cx="3848077" cy="214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223828" y="2143125"/>
                            <a:ext cx="3404870" cy="2425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A90C26" w14:textId="4677F9F3" w:rsidR="00DE64B2" w:rsidRPr="000F4962" w:rsidRDefault="00DE64B2" w:rsidP="00DE64B2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: Trajectories of particles through the detector.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44849" id="Group 8" o:spid="_x0000_s1029" style="position:absolute;left:0;text-align:left;margin-left:0;margin-top:72.65pt;width:302.95pt;height:189.35pt;z-index:251628032;mso-position-horizontal:center;mso-position-horizontal-relative:margin;mso-width-relative:margin;mso-height-relative:margin" coordorigin="809,-190" coordsize="38480,24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">
                <v:shape id="Picture 6" o:spid="_x0000_s1030" type="#_x0000_t75" alt="A close up of a logo&#10;&#10;Description automatically generated" style="position:absolute;left:809;top:-190;width:38481;height:2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">
                  <v:imagedata r:id="rId14" o:title="A close up of a logo&#10;&#10;Description automatically generated"/>
                </v:shape>
                <v:shape id="Text Box 7" o:spid="_x0000_s1031" type="#_x0000_t202" style="position:absolute;left:2238;top:21431;width:34048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38A90C26" w14:textId="4677F9F3" w:rsidR="00DE64B2" w:rsidRPr="000F4962" w:rsidRDefault="00DE64B2" w:rsidP="00DE64B2">
                        <w:pPr>
                          <w:pStyle w:val="Caption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: Trajectories of particles through the detector.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2340F">
        <w:t>However, grouping the hits</w:t>
      </w:r>
      <w:r w:rsidR="00DE64B2">
        <w:t xml:space="preserve"> correctly is a difficult problem. </w:t>
      </w:r>
      <w:r w:rsidR="00C95309">
        <w:t xml:space="preserve">We do not know which particle caused the hit. </w:t>
      </w:r>
      <w:r w:rsidR="00DE64B2">
        <w:t>As you can see in Fig.</w:t>
      </w:r>
      <w:r w:rsidR="003B0F27">
        <w:t>3</w:t>
      </w:r>
      <w:r w:rsidR="00DE64B2">
        <w:t xml:space="preserve">, </w:t>
      </w:r>
      <w:r w:rsidR="00A737C3">
        <w:t>there are a very large number of particles travelling through the detector</w:t>
      </w:r>
      <w:r w:rsidR="00C95309">
        <w:t>, so s</w:t>
      </w:r>
      <w:r w:rsidR="00CF7C8A">
        <w:t>eparating the hits</w:t>
      </w:r>
      <w:r w:rsidR="003B0F27">
        <w:t xml:space="preserve"> </w:t>
      </w:r>
      <w:r w:rsidR="00D04F51">
        <w:t>correctly can be very difficult and computationally expensive</w:t>
      </w:r>
    </w:p>
    <w:p w14:paraId="5D99D17A" w14:textId="27444775" w:rsidR="00820186" w:rsidRDefault="007D62F7" w:rsidP="00CC34DF">
      <w:pPr>
        <w:pStyle w:val="Heading2"/>
      </w:pPr>
      <w:bookmarkStart w:id="6" w:name="_Toc43547832"/>
      <w:r>
        <w:t>Dataset</w:t>
      </w:r>
      <w:bookmarkEnd w:id="6"/>
    </w:p>
    <w:p w14:paraId="148187DC" w14:textId="3AA38828" w:rsidR="009E6AD6" w:rsidRDefault="00431878" w:rsidP="00E56266">
      <w:pPr>
        <w:pStyle w:val="Firstparagraph"/>
      </w:pPr>
      <w:r>
        <w:t xml:space="preserve">The </w:t>
      </w:r>
      <w:proofErr w:type="spellStart"/>
      <w:r>
        <w:t>TrackML</w:t>
      </w:r>
      <w:proofErr w:type="spellEnd"/>
      <w:sdt>
        <w:sdtPr>
          <w:id w:val="1643007909"/>
          <w:citation/>
        </w:sdtPr>
        <w:sdtEndPr/>
        <w:sdtContent>
          <w:r w:rsidR="00CD7346">
            <w:fldChar w:fldCharType="begin"/>
          </w:r>
          <w:r w:rsidR="00CD7346">
            <w:instrText xml:space="preserve"> CITATION Kag18 \l 2057 </w:instrText>
          </w:r>
          <w:r w:rsidR="00CD7346">
            <w:fldChar w:fldCharType="separate"/>
          </w:r>
          <w:r w:rsidR="00806B3C">
            <w:rPr>
              <w:noProof/>
            </w:rPr>
            <w:t xml:space="preserve"> [1]</w:t>
          </w:r>
          <w:r w:rsidR="00CD7346">
            <w:fldChar w:fldCharType="end"/>
          </w:r>
        </w:sdtContent>
      </w:sdt>
      <w:r>
        <w:t xml:space="preserve"> dataset consists </w:t>
      </w:r>
      <w:r w:rsidR="0018755A">
        <w:t xml:space="preserve">of 5 train files, and one test file. </w:t>
      </w:r>
      <w:r w:rsidR="00A534D7">
        <w:t>The train files contain 8850 events, split evenly.</w:t>
      </w:r>
      <w:r w:rsidR="00266DCA">
        <w:t xml:space="preserve"> The combined size of this dataset is 75.8 GB. Each event corresponds to one beam collision, or approximately 200 proton-proton collisions.</w:t>
      </w:r>
      <w:r w:rsidR="006D2961">
        <w:t xml:space="preserve"> The</w:t>
      </w:r>
      <w:r w:rsidR="00F4040C">
        <w:t xml:space="preserve"> information for each event is separated into multiple</w:t>
      </w:r>
      <w:r w:rsidR="00577588">
        <w:t xml:space="preserve"> </w:t>
      </w:r>
      <w:r w:rsidR="00136639">
        <w:t xml:space="preserve">csv </w:t>
      </w:r>
      <w:r w:rsidR="00577588">
        <w:t>files, as follows:</w:t>
      </w:r>
    </w:p>
    <w:p w14:paraId="2EAB3C2D" w14:textId="77777777" w:rsidR="00E66C65" w:rsidRPr="00E66C65" w:rsidRDefault="00E66C65" w:rsidP="00E66C65"/>
    <w:p w14:paraId="6EE9B824" w14:textId="77777777" w:rsidR="009E6AD6" w:rsidRPr="009E6AD6" w:rsidRDefault="009E6AD6" w:rsidP="009E6AD6">
      <w:pPr>
        <w:pStyle w:val="HTMLPreformatted"/>
        <w:shd w:val="clear" w:color="auto" w:fill="F4F4F4"/>
        <w:textAlignment w:val="baseline"/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</w:pPr>
      <w:r w:rsidRPr="009E6AD6"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  <w:t>event000000000-hits.csv</w:t>
      </w:r>
    </w:p>
    <w:p w14:paraId="174A4261" w14:textId="77777777" w:rsidR="009E6AD6" w:rsidRPr="009E6AD6" w:rsidRDefault="009E6AD6" w:rsidP="009E6AD6">
      <w:pPr>
        <w:pStyle w:val="HTMLPreformatted"/>
        <w:shd w:val="clear" w:color="auto" w:fill="F4F4F4"/>
        <w:textAlignment w:val="baseline"/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</w:pPr>
      <w:r w:rsidRPr="009E6AD6"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  <w:t>event000000000-cells.csv</w:t>
      </w:r>
    </w:p>
    <w:p w14:paraId="16E13C1D" w14:textId="77777777" w:rsidR="009E6AD6" w:rsidRPr="009E6AD6" w:rsidRDefault="009E6AD6" w:rsidP="009E6AD6">
      <w:pPr>
        <w:pStyle w:val="HTMLPreformatted"/>
        <w:shd w:val="clear" w:color="auto" w:fill="F4F4F4"/>
        <w:textAlignment w:val="baseline"/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</w:pPr>
      <w:r w:rsidRPr="009E6AD6"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  <w:t>event000000000-particles.csv</w:t>
      </w:r>
    </w:p>
    <w:p w14:paraId="26641800" w14:textId="6C03F27B" w:rsidR="009E6AD6" w:rsidRPr="00463F78" w:rsidRDefault="009E6AD6" w:rsidP="00463F78">
      <w:pPr>
        <w:pStyle w:val="HTMLPreformatted"/>
        <w:shd w:val="clear" w:color="auto" w:fill="F4F4F4"/>
        <w:textAlignment w:val="baseline"/>
        <w:rPr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</w:pPr>
      <w:r w:rsidRPr="009E6AD6">
        <w:rPr>
          <w:rStyle w:val="HTMLCode"/>
          <w:rFonts w:ascii="Consolas" w:hAnsi="Consolas"/>
          <w:sz w:val="24"/>
          <w:szCs w:val="24"/>
          <w:bdr w:val="none" w:sz="0" w:space="0" w:color="auto" w:frame="1"/>
          <w:shd w:val="clear" w:color="auto" w:fill="F4F4F4"/>
        </w:rPr>
        <w:t>event000000000-truth.csv</w:t>
      </w:r>
    </w:p>
    <w:p w14:paraId="6ABFD9CE" w14:textId="5E78C3A8" w:rsidR="00266DCA" w:rsidRDefault="00463F78" w:rsidP="00CC34DF">
      <w:pPr>
        <w:pStyle w:val="Heading3"/>
      </w:pPr>
      <w:bookmarkStart w:id="7" w:name="_Toc43547833"/>
      <w:r>
        <w:t>Hits</w:t>
      </w:r>
      <w:bookmarkEnd w:id="7"/>
    </w:p>
    <w:p w14:paraId="0EBC44A7" w14:textId="61CDC0A9" w:rsidR="00AF6830" w:rsidRPr="00AF6830" w:rsidRDefault="00BF6D17" w:rsidP="00E56266">
      <w:pPr>
        <w:pStyle w:val="Firstparagraph"/>
      </w:pPr>
      <w:r>
        <w:t>The</w:t>
      </w:r>
      <w:r w:rsidR="00463F78">
        <w:t xml:space="preserve"> hit file</w:t>
      </w:r>
      <w:r w:rsidR="009049B6">
        <w:t xml:space="preserve"> contains the position of each hit</w:t>
      </w:r>
      <w:r>
        <w:t>, both cartesian coordinates and the part of the detector t</w:t>
      </w:r>
      <w:r w:rsidR="00AF6830">
        <w:t>hat the hit occurred in.</w:t>
      </w:r>
    </w:p>
    <w:p w14:paraId="1A927161" w14:textId="2C60CE7E" w:rsidR="00463F78" w:rsidRPr="00940B2B" w:rsidRDefault="00463F78" w:rsidP="00463F78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 w:rsidRPr="00463F78">
        <w:rPr>
          <w:b/>
          <w:bCs/>
        </w:rPr>
        <w:t>hit_id</w:t>
      </w:r>
      <w:proofErr w:type="spellEnd"/>
      <w:r w:rsidRPr="00463F78">
        <w:rPr>
          <w:b/>
          <w:bCs/>
        </w:rPr>
        <w:t>:</w:t>
      </w:r>
      <w:r>
        <w:rPr>
          <w:b/>
          <w:bCs/>
        </w:rPr>
        <w:t xml:space="preserve"> </w:t>
      </w:r>
      <w:r w:rsidR="00940B2B">
        <w:t>integer identifier for the hit. Numbering restarts for each event.</w:t>
      </w:r>
    </w:p>
    <w:p w14:paraId="18DE7A3D" w14:textId="663BCF44" w:rsidR="00940B2B" w:rsidRPr="00336FC4" w:rsidRDefault="00940B2B" w:rsidP="00463F78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x, y, z: </w:t>
      </w:r>
      <w:r w:rsidR="00336FC4">
        <w:t>cartesian coordinates for each hit.</w:t>
      </w:r>
    </w:p>
    <w:p w14:paraId="1F8B4D34" w14:textId="669C35C1" w:rsidR="00336FC4" w:rsidRPr="003C5B61" w:rsidRDefault="00336FC4" w:rsidP="00463F78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volume:</w:t>
      </w:r>
      <w:r>
        <w:t xml:space="preserve"> integer identifier for the </w:t>
      </w:r>
      <w:r w:rsidR="003C5B61">
        <w:t>detector group.</w:t>
      </w:r>
    </w:p>
    <w:p w14:paraId="0552A626" w14:textId="096BE842" w:rsidR="003C5B61" w:rsidRPr="003C5B61" w:rsidRDefault="003C5B61" w:rsidP="003C5B61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layer_id</w:t>
      </w:r>
      <w:proofErr w:type="spellEnd"/>
      <w:r>
        <w:rPr>
          <w:b/>
          <w:bCs/>
        </w:rPr>
        <w:t xml:space="preserve">: </w:t>
      </w:r>
      <w:r>
        <w:t>integer identifier for the layer in the detector group.</w:t>
      </w:r>
    </w:p>
    <w:p w14:paraId="76D77CE1" w14:textId="2E5F1C33" w:rsidR="003C5B61" w:rsidRPr="009A6D61" w:rsidRDefault="003C5B61" w:rsidP="009A6D61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module_id</w:t>
      </w:r>
      <w:proofErr w:type="spellEnd"/>
      <w:r>
        <w:rPr>
          <w:b/>
          <w:bCs/>
        </w:rPr>
        <w:t xml:space="preserve">: </w:t>
      </w:r>
      <w:r>
        <w:t>integer identifier for the module in the layer.</w:t>
      </w:r>
    </w:p>
    <w:p w14:paraId="11C9A5CD" w14:textId="1B8184AF" w:rsidR="009A6D61" w:rsidRDefault="009A6D61" w:rsidP="00CC34DF">
      <w:pPr>
        <w:pStyle w:val="Heading3"/>
      </w:pPr>
      <w:bookmarkStart w:id="8" w:name="_Toc43547834"/>
      <w:r>
        <w:lastRenderedPageBreak/>
        <w:t>Cells</w:t>
      </w:r>
      <w:bookmarkEnd w:id="8"/>
    </w:p>
    <w:p w14:paraId="607ECF8C" w14:textId="32639C4A" w:rsidR="00AF6830" w:rsidRPr="00AF6830" w:rsidRDefault="009A6D61" w:rsidP="00E56266">
      <w:pPr>
        <w:pStyle w:val="Firstparagraph"/>
      </w:pPr>
      <w:r>
        <w:t>The cell</w:t>
      </w:r>
      <w:r w:rsidR="00ED7901">
        <w:t xml:space="preserve">s are the smallest units of the detector, equivalent to pixels in a screen. </w:t>
      </w:r>
      <w:r w:rsidR="009049B6">
        <w:t>This file provides information about the interaction of the hit with the detector.</w:t>
      </w:r>
    </w:p>
    <w:p w14:paraId="03EA30B9" w14:textId="77777777" w:rsidR="008E764C" w:rsidRPr="00940B2B" w:rsidRDefault="008E764C" w:rsidP="008E764C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 w:rsidRPr="00463F78">
        <w:rPr>
          <w:b/>
          <w:bCs/>
        </w:rPr>
        <w:t>hit_id</w:t>
      </w:r>
      <w:proofErr w:type="spellEnd"/>
      <w:r w:rsidRPr="00463F78">
        <w:rPr>
          <w:b/>
          <w:bCs/>
        </w:rPr>
        <w:t>:</w:t>
      </w:r>
      <w:r>
        <w:rPr>
          <w:b/>
          <w:bCs/>
        </w:rPr>
        <w:t xml:space="preserve"> </w:t>
      </w:r>
      <w:r>
        <w:t>integer identifier for the hit. Numbering restarts for each event.</w:t>
      </w:r>
    </w:p>
    <w:p w14:paraId="4A5BC993" w14:textId="002498FD" w:rsidR="008E764C" w:rsidRPr="00336FC4" w:rsidRDefault="00483CC2" w:rsidP="008E764C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ch0, ch1</w:t>
      </w:r>
      <w:r w:rsidR="008E764C">
        <w:rPr>
          <w:b/>
          <w:bCs/>
        </w:rPr>
        <w:t xml:space="preserve">: </w:t>
      </w:r>
      <w:r>
        <w:t xml:space="preserve">channel identifiers </w:t>
      </w:r>
      <w:r w:rsidR="008E764C">
        <w:t>for each hit.</w:t>
      </w:r>
    </w:p>
    <w:p w14:paraId="174E74DD" w14:textId="44F0E559" w:rsidR="008E764C" w:rsidRPr="00AF6830" w:rsidRDefault="00483CC2" w:rsidP="00AF6830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value</w:t>
      </w:r>
      <w:r w:rsidR="008E764C">
        <w:rPr>
          <w:b/>
          <w:bCs/>
        </w:rPr>
        <w:t>:</w:t>
      </w:r>
      <w:r>
        <w:t xml:space="preserve"> amount of energy deposited by the hit in the module</w:t>
      </w:r>
      <w:r w:rsidR="008E764C">
        <w:t>.</w:t>
      </w:r>
    </w:p>
    <w:p w14:paraId="324C7553" w14:textId="477F2F61" w:rsidR="00AF6830" w:rsidRDefault="00AF6830" w:rsidP="00CC34DF">
      <w:pPr>
        <w:pStyle w:val="Heading3"/>
      </w:pPr>
      <w:bookmarkStart w:id="9" w:name="_Toc43547835"/>
      <w:r>
        <w:t>Particles</w:t>
      </w:r>
      <w:bookmarkEnd w:id="9"/>
    </w:p>
    <w:p w14:paraId="6FF1C052" w14:textId="011851D4" w:rsidR="00AF6830" w:rsidRPr="00AF6830" w:rsidRDefault="00AF6830" w:rsidP="00E56266">
      <w:pPr>
        <w:pStyle w:val="Firstparagraph"/>
      </w:pPr>
      <w:r>
        <w:t>Th</w:t>
      </w:r>
      <w:r w:rsidR="00D10C39">
        <w:t>e particles file contains information about each particle that travels through the detector. Each particle corresponds to one track</w:t>
      </w:r>
      <w:r w:rsidR="007A6AF8">
        <w:t>.</w:t>
      </w:r>
    </w:p>
    <w:p w14:paraId="286C093E" w14:textId="1E59F5E6" w:rsidR="00AF6830" w:rsidRPr="00940B2B" w:rsidRDefault="007A6AF8" w:rsidP="00AF6830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particle_</w:t>
      </w:r>
      <w:r w:rsidR="00AF6830" w:rsidRPr="00463F78">
        <w:rPr>
          <w:b/>
          <w:bCs/>
        </w:rPr>
        <w:t>id</w:t>
      </w:r>
      <w:proofErr w:type="spellEnd"/>
      <w:r w:rsidR="00AF6830" w:rsidRPr="00463F78">
        <w:rPr>
          <w:b/>
          <w:bCs/>
        </w:rPr>
        <w:t>:</w:t>
      </w:r>
      <w:r w:rsidR="00AF6830">
        <w:rPr>
          <w:b/>
          <w:bCs/>
        </w:rPr>
        <w:t xml:space="preserve"> </w:t>
      </w:r>
      <w:r w:rsidR="00AF6830">
        <w:t xml:space="preserve">integer identifier for the </w:t>
      </w:r>
      <w:r>
        <w:t>particle.</w:t>
      </w:r>
      <w:r w:rsidR="00AF6830">
        <w:t xml:space="preserve"> Numbering restarts for each event.</w:t>
      </w:r>
    </w:p>
    <w:p w14:paraId="53AB6850" w14:textId="06FF114F" w:rsidR="00AF6830" w:rsidRPr="00336FC4" w:rsidRDefault="007A6AF8" w:rsidP="00AF6830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vx, </w:t>
      </w:r>
      <w:proofErr w:type="spellStart"/>
      <w:r>
        <w:rPr>
          <w:b/>
          <w:bCs/>
        </w:rPr>
        <w:t>vy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vz</w:t>
      </w:r>
      <w:proofErr w:type="spellEnd"/>
      <w:r w:rsidR="00AF6830">
        <w:rPr>
          <w:b/>
          <w:bCs/>
        </w:rPr>
        <w:t>:</w:t>
      </w:r>
      <w:r>
        <w:t xml:space="preserve"> initial position of the particle in the detector, in cartesian coordinates</w:t>
      </w:r>
      <w:r w:rsidR="005F7245">
        <w:t xml:space="preserve"> (in millimetres)</w:t>
      </w:r>
      <w:r>
        <w:t>.</w:t>
      </w:r>
    </w:p>
    <w:p w14:paraId="71CDA844" w14:textId="1F5FE0D9" w:rsidR="00AF6830" w:rsidRPr="00EA2700" w:rsidRDefault="00EA2700" w:rsidP="00AF6830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px, </w:t>
      </w:r>
      <w:proofErr w:type="spellStart"/>
      <w:r>
        <w:rPr>
          <w:b/>
          <w:bCs/>
        </w:rPr>
        <w:t>py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pz</w:t>
      </w:r>
      <w:proofErr w:type="spellEnd"/>
      <w:r w:rsidR="00AF6830">
        <w:rPr>
          <w:b/>
          <w:bCs/>
        </w:rPr>
        <w:t>:</w:t>
      </w:r>
      <w:r>
        <w:t xml:space="preserve"> initial momentum of the particle along each axis</w:t>
      </w:r>
      <w:r w:rsidR="005F7245">
        <w:t xml:space="preserve"> (in GeV/c)</w:t>
      </w:r>
      <w:r>
        <w:t>.</w:t>
      </w:r>
    </w:p>
    <w:p w14:paraId="4574112E" w14:textId="2E69F6B6" w:rsidR="00EA2700" w:rsidRPr="006A24C0" w:rsidRDefault="005F7245" w:rsidP="00AF6830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q:</w:t>
      </w:r>
      <w:r>
        <w:t xml:space="preserve"> </w:t>
      </w:r>
      <w:r w:rsidR="006A24C0">
        <w:t>charge of the particle (in multiples of the electron charge).</w:t>
      </w:r>
    </w:p>
    <w:p w14:paraId="2079B653" w14:textId="6F1C6338" w:rsidR="006A24C0" w:rsidRPr="00E56266" w:rsidRDefault="006A24C0" w:rsidP="00E5626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nhits</w:t>
      </w:r>
      <w:proofErr w:type="spellEnd"/>
      <w:r>
        <w:rPr>
          <w:b/>
          <w:bCs/>
        </w:rPr>
        <w:t xml:space="preserve">: </w:t>
      </w:r>
      <w:r>
        <w:t>number of hits caused by this particle</w:t>
      </w:r>
      <w:r w:rsidR="00E56266">
        <w:t>.</w:t>
      </w:r>
    </w:p>
    <w:p w14:paraId="725FFB44" w14:textId="25E4CFE2" w:rsidR="006A24C0" w:rsidRDefault="006A24C0" w:rsidP="00CC34DF">
      <w:pPr>
        <w:pStyle w:val="Heading3"/>
      </w:pPr>
      <w:bookmarkStart w:id="10" w:name="_Toc43547836"/>
      <w:r>
        <w:t>Truth</w:t>
      </w:r>
      <w:bookmarkEnd w:id="10"/>
    </w:p>
    <w:p w14:paraId="5039721E" w14:textId="0DB6355A" w:rsidR="006A24C0" w:rsidRPr="00AF6830" w:rsidRDefault="006A24C0" w:rsidP="00E56266">
      <w:pPr>
        <w:pStyle w:val="Firstparagraph"/>
      </w:pPr>
      <w:r>
        <w:t xml:space="preserve">The truth file </w:t>
      </w:r>
      <w:r w:rsidR="004911E2">
        <w:t>contains the correct grouping of each hit into tracks. It links these tracks to the particles</w:t>
      </w:r>
      <w:r w:rsidR="00946322">
        <w:t xml:space="preserve"> that caused these tracks.</w:t>
      </w:r>
    </w:p>
    <w:p w14:paraId="46DBC31D" w14:textId="1EE0FE09" w:rsidR="006A24C0" w:rsidRPr="00946322" w:rsidRDefault="00946322" w:rsidP="006A24C0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hit</w:t>
      </w:r>
      <w:r w:rsidR="006A24C0">
        <w:rPr>
          <w:b/>
          <w:bCs/>
        </w:rPr>
        <w:t>_</w:t>
      </w:r>
      <w:r w:rsidR="006A24C0" w:rsidRPr="00463F78">
        <w:rPr>
          <w:b/>
          <w:bCs/>
        </w:rPr>
        <w:t>id</w:t>
      </w:r>
      <w:proofErr w:type="spellEnd"/>
      <w:r w:rsidR="006A24C0" w:rsidRPr="00463F78">
        <w:rPr>
          <w:b/>
          <w:bCs/>
        </w:rPr>
        <w:t>:</w:t>
      </w:r>
      <w:r w:rsidR="006A24C0">
        <w:rPr>
          <w:b/>
          <w:bCs/>
        </w:rPr>
        <w:t xml:space="preserve"> </w:t>
      </w:r>
      <w:r w:rsidR="006A24C0">
        <w:t xml:space="preserve">integer identifier for the </w:t>
      </w:r>
      <w:r>
        <w:t>hit</w:t>
      </w:r>
      <w:r w:rsidR="006A24C0">
        <w:t>. Numbering restarts for each event.</w:t>
      </w:r>
    </w:p>
    <w:p w14:paraId="387E4F99" w14:textId="2CC12F5F" w:rsidR="00946322" w:rsidRPr="000D6532" w:rsidRDefault="00946322" w:rsidP="00946322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particle_</w:t>
      </w:r>
      <w:r w:rsidRPr="00463F78">
        <w:rPr>
          <w:b/>
          <w:bCs/>
        </w:rPr>
        <w:t>id</w:t>
      </w:r>
      <w:proofErr w:type="spellEnd"/>
      <w:r w:rsidRPr="00463F78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the identifier of the particle that caused the hit. A value of zero means that </w:t>
      </w:r>
      <w:r w:rsidR="000D6532">
        <w:t>the hit was caused by random noise in the detector.</w:t>
      </w:r>
    </w:p>
    <w:p w14:paraId="0A431666" w14:textId="02D0E855" w:rsidR="000D6532" w:rsidRPr="00946322" w:rsidRDefault="000D6532" w:rsidP="00946322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tx</w:t>
      </w:r>
      <w:proofErr w:type="spellEnd"/>
      <w:r>
        <w:rPr>
          <w:b/>
          <w:bCs/>
        </w:rPr>
        <w:t xml:space="preserve">, ty, </w:t>
      </w:r>
      <w:proofErr w:type="spellStart"/>
      <w:r>
        <w:rPr>
          <w:b/>
          <w:bCs/>
        </w:rPr>
        <w:t>tz</w:t>
      </w:r>
      <w:proofErr w:type="spellEnd"/>
      <w:r>
        <w:rPr>
          <w:b/>
          <w:bCs/>
        </w:rPr>
        <w:t xml:space="preserve">: </w:t>
      </w:r>
      <w:r>
        <w:t xml:space="preserve"> true </w:t>
      </w:r>
      <w:r w:rsidR="00CC073D">
        <w:t xml:space="preserve">position of the </w:t>
      </w:r>
      <w:r>
        <w:t xml:space="preserve">interaction </w:t>
      </w:r>
      <w:r w:rsidR="00CC073D">
        <w:t>between the particle and the detector.</w:t>
      </w:r>
    </w:p>
    <w:p w14:paraId="5A890DB8" w14:textId="5F191517" w:rsidR="006A24C0" w:rsidRPr="00EA2700" w:rsidRDefault="00CC073D" w:rsidP="006A24C0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t</w:t>
      </w:r>
      <w:r w:rsidR="006A24C0">
        <w:rPr>
          <w:b/>
          <w:bCs/>
        </w:rPr>
        <w:t>px</w:t>
      </w:r>
      <w:proofErr w:type="spellEnd"/>
      <w:r w:rsidR="006A24C0">
        <w:rPr>
          <w:b/>
          <w:bCs/>
        </w:rPr>
        <w:t xml:space="preserve">, </w:t>
      </w:r>
      <w:proofErr w:type="spellStart"/>
      <w:r>
        <w:rPr>
          <w:b/>
          <w:bCs/>
        </w:rPr>
        <w:t>t</w:t>
      </w:r>
      <w:r w:rsidR="006A24C0">
        <w:rPr>
          <w:b/>
          <w:bCs/>
        </w:rPr>
        <w:t>py</w:t>
      </w:r>
      <w:proofErr w:type="spellEnd"/>
      <w:r w:rsidR="006A24C0">
        <w:rPr>
          <w:b/>
          <w:bCs/>
        </w:rPr>
        <w:t xml:space="preserve">, </w:t>
      </w:r>
      <w:proofErr w:type="spellStart"/>
      <w:r>
        <w:rPr>
          <w:b/>
          <w:bCs/>
        </w:rPr>
        <w:t>t</w:t>
      </w:r>
      <w:r w:rsidR="006A24C0">
        <w:rPr>
          <w:b/>
          <w:bCs/>
        </w:rPr>
        <w:t>pz</w:t>
      </w:r>
      <w:proofErr w:type="spellEnd"/>
      <w:r w:rsidR="006A24C0">
        <w:rPr>
          <w:b/>
          <w:bCs/>
        </w:rPr>
        <w:t>:</w:t>
      </w:r>
      <w:r w:rsidR="006A24C0">
        <w:t xml:space="preserve"> momentum of the particle along each axis</w:t>
      </w:r>
      <w:r>
        <w:t>, at the position of interaction</w:t>
      </w:r>
      <w:r w:rsidR="006A24C0">
        <w:t xml:space="preserve"> (in GeV/c).</w:t>
      </w:r>
    </w:p>
    <w:p w14:paraId="352BF4ED" w14:textId="2FB88008" w:rsidR="006A24C0" w:rsidRPr="00136639" w:rsidRDefault="00CC073D" w:rsidP="00136639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weight:</w:t>
      </w:r>
      <w:r w:rsidR="006A24C0">
        <w:t xml:space="preserve"> </w:t>
      </w:r>
      <w:r>
        <w:t xml:space="preserve">weight of this </w:t>
      </w:r>
      <w:r w:rsidR="0051462E">
        <w:t>hit in the scoring metric. The sum of weights in an event is 1.</w:t>
      </w:r>
    </w:p>
    <w:p w14:paraId="11EE0BF8" w14:textId="16D87D9B" w:rsidR="00136639" w:rsidRDefault="00136639" w:rsidP="00CC34DF">
      <w:pPr>
        <w:pStyle w:val="Heading3"/>
      </w:pPr>
      <w:bookmarkStart w:id="11" w:name="_Toc43547837"/>
      <w:r>
        <w:t>Detectors</w:t>
      </w:r>
      <w:bookmarkEnd w:id="11"/>
    </w:p>
    <w:p w14:paraId="744DF5BE" w14:textId="0E7F5F37" w:rsidR="00136639" w:rsidRDefault="00136639" w:rsidP="00136639">
      <w:pPr>
        <w:pStyle w:val="Firstparagraph"/>
      </w:pPr>
      <w:r>
        <w:t>This file contains physical information about th</w:t>
      </w:r>
      <w:r w:rsidR="00460B6D">
        <w:t>e parts of the detector.</w:t>
      </w:r>
      <w:r w:rsidR="0055211E">
        <w:t xml:space="preserve"> For each part, it contains the dimensions and rotations from the origin </w:t>
      </w:r>
      <w:r w:rsidR="009A4DFB">
        <w:t>for each module, layer, and volume in the detector.</w:t>
      </w:r>
    </w:p>
    <w:p w14:paraId="6DD97341" w14:textId="77777777" w:rsidR="00136639" w:rsidRPr="00AF6830" w:rsidRDefault="00136639" w:rsidP="00136639"/>
    <w:p w14:paraId="2D07914F" w14:textId="62CB6CFC" w:rsidR="00232466" w:rsidRDefault="00232466" w:rsidP="00820186">
      <w:pPr>
        <w:ind w:firstLine="0"/>
      </w:pPr>
    </w:p>
    <w:p w14:paraId="01594B88" w14:textId="20E6A1AE" w:rsidR="00CC34DF" w:rsidRDefault="00CC34DF" w:rsidP="00820186">
      <w:pPr>
        <w:pStyle w:val="Heading1"/>
        <w:ind w:left="0"/>
      </w:pPr>
      <w:bookmarkStart w:id="12" w:name="_Toc43547838"/>
      <w:r>
        <w:lastRenderedPageBreak/>
        <w:t>Data Exploration</w:t>
      </w:r>
      <w:bookmarkEnd w:id="12"/>
    </w:p>
    <w:p w14:paraId="53F628D3" w14:textId="5FC08FC1" w:rsidR="00D82BD8" w:rsidRDefault="00D82BD8" w:rsidP="00D82BD8">
      <w:pPr>
        <w:pStyle w:val="Heading2"/>
      </w:pPr>
      <w:bookmarkStart w:id="13" w:name="_Toc43547839"/>
      <w:r>
        <w:t>Data Loading</w:t>
      </w:r>
      <w:bookmarkEnd w:id="13"/>
    </w:p>
    <w:p w14:paraId="7957CD1B" w14:textId="71DEBAC1" w:rsidR="00F0109F" w:rsidRDefault="00F0109F" w:rsidP="00F0109F">
      <w:pPr>
        <w:pStyle w:val="Firstparagraph"/>
      </w:pPr>
      <w:r>
        <w:t>To start with, the four files corresponding to the event, plus the file detailing the detector layout, were loaded into R.</w:t>
      </w:r>
      <w:r w:rsidR="0099436F">
        <w:t xml:space="preserve"> As you can see, the number of hits and ground truth tracks are very large, even for a single event.</w:t>
      </w:r>
    </w:p>
    <w:p w14:paraId="1CF262EA" w14:textId="19C960F5" w:rsidR="0099436F" w:rsidRDefault="0099436F" w:rsidP="0099436F">
      <w:pPr>
        <w:shd w:val="clear" w:color="auto" w:fill="FFFFFF" w:themeFill="background1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</w:pPr>
    </w:p>
    <w:p w14:paraId="611A2DA3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&gt;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8000FF"/>
          <w:sz w:val="20"/>
          <w:szCs w:val="20"/>
          <w:lang w:eastAsia="en-GB"/>
        </w:rPr>
        <w:t>dim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(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>hits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)</w:t>
      </w:r>
    </w:p>
    <w:p w14:paraId="4455B1B3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[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]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120939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   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7</w:t>
      </w:r>
    </w:p>
    <w:p w14:paraId="268EFC57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&gt;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8000FF"/>
          <w:sz w:val="20"/>
          <w:szCs w:val="20"/>
          <w:lang w:eastAsia="en-GB"/>
        </w:rPr>
        <w:t>dim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(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>cells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)</w:t>
      </w:r>
    </w:p>
    <w:p w14:paraId="5673670D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[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]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664996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   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4</w:t>
      </w:r>
    </w:p>
    <w:p w14:paraId="24454893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&gt;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8000FF"/>
          <w:sz w:val="20"/>
          <w:szCs w:val="20"/>
          <w:lang w:eastAsia="en-GB"/>
        </w:rPr>
        <w:t>dim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(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>particles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)</w:t>
      </w:r>
    </w:p>
    <w:p w14:paraId="10FDE3A1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[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]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12263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  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9</w:t>
      </w:r>
    </w:p>
    <w:p w14:paraId="7712621D" w14:textId="77777777" w:rsidR="0099436F" w:rsidRPr="0099436F" w:rsidRDefault="0099436F" w:rsidP="0099436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&gt;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8000FF"/>
          <w:sz w:val="20"/>
          <w:szCs w:val="20"/>
          <w:lang w:eastAsia="en-GB"/>
        </w:rPr>
        <w:t>dim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(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>truth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)</w:t>
      </w:r>
    </w:p>
    <w:p w14:paraId="4BB583D3" w14:textId="3510E297" w:rsidR="008212F1" w:rsidRPr="00E66C65" w:rsidRDefault="0099436F" w:rsidP="00E66C65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</w:pP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[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</w:t>
      </w:r>
      <w:r w:rsidRPr="0099436F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]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120939</w:t>
      </w:r>
      <w:r w:rsidRPr="0099436F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    </w:t>
      </w:r>
      <w:r w:rsidRPr="0099436F">
        <w:rPr>
          <w:rFonts w:ascii="Courier New" w:hAnsi="Courier New" w:cs="Courier New"/>
          <w:color w:val="FF8000"/>
          <w:sz w:val="20"/>
          <w:szCs w:val="20"/>
          <w:lang w:eastAsia="en-GB"/>
        </w:rPr>
        <w:t>9</w:t>
      </w:r>
    </w:p>
    <w:p w14:paraId="1438090A" w14:textId="2A3F4CC5" w:rsidR="00E034CF" w:rsidRDefault="00E66C65" w:rsidP="00820186">
      <w:pPr>
        <w:pStyle w:val="Heading2"/>
      </w:pPr>
      <w:bookmarkStart w:id="14" w:name="_Toc43547840"/>
      <w:r>
        <w:t>H</w:t>
      </w:r>
      <w:r w:rsidR="00DD2273">
        <w:t>its</w:t>
      </w:r>
      <w:bookmarkEnd w:id="14"/>
    </w:p>
    <w:p w14:paraId="4532BAB0" w14:textId="65A6C556" w:rsidR="00D35D95" w:rsidRDefault="008212F1" w:rsidP="00820186">
      <w:pPr>
        <w:ind w:firstLine="0"/>
      </w:pPr>
      <w:r>
        <w:t>In Figure. 4 w</w:t>
      </w:r>
      <w:r w:rsidR="00DA7251">
        <w:t xml:space="preserve">e can see that the x and y distributions are tightly clustered around 0, with </w:t>
      </w:r>
      <w:r w:rsidR="00EF78ED">
        <w:t>approximately a normal distribution. The z distribution</w:t>
      </w:r>
      <w:r w:rsidR="00D35D95">
        <w:t>, along the axis of the detector,</w:t>
      </w:r>
      <w:r w:rsidR="00EF78ED">
        <w:t xml:space="preserve"> is significantly more spread out</w:t>
      </w:r>
      <w:r w:rsidR="00D35D95">
        <w:t>.</w:t>
      </w:r>
      <w:r w:rsidR="00DC7613">
        <w:t xml:space="preserve"> </w:t>
      </w:r>
      <w:r w:rsidR="00D35D95">
        <w:t xml:space="preserve">We can also plot the distribution of hits within the 3D space. </w:t>
      </w:r>
    </w:p>
    <w:p w14:paraId="131F9F22" w14:textId="4F5FE08C" w:rsidR="00CC34DF" w:rsidRDefault="00CC34DF" w:rsidP="00820186">
      <w:pPr>
        <w:ind w:firstLine="0"/>
      </w:pPr>
    </w:p>
    <w:p w14:paraId="194EDA4D" w14:textId="2C3639F2" w:rsidR="00DA7251" w:rsidRDefault="00B123ED" w:rsidP="0082018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7920BF20" wp14:editId="19939914">
                <wp:simplePos x="0" y="0"/>
                <wp:positionH relativeFrom="margin">
                  <wp:align>center</wp:align>
                </wp:positionH>
                <wp:positionV relativeFrom="paragraph">
                  <wp:posOffset>15603</wp:posOffset>
                </wp:positionV>
                <wp:extent cx="5055235" cy="3395345"/>
                <wp:effectExtent l="0" t="0" r="0" b="0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235" cy="3395345"/>
                          <a:chOff x="0" y="0"/>
                          <a:chExt cx="5055235" cy="3395345"/>
                        </a:xfrm>
                      </wpg:grpSpPr>
                      <wpg:grpSp>
                        <wpg:cNvPr id="43" name="Group 43"/>
                        <wpg:cNvGrpSpPr/>
                        <wpg:grpSpPr>
                          <a:xfrm>
                            <a:off x="0" y="0"/>
                            <a:ext cx="5055235" cy="3208020"/>
                            <a:chOff x="152400" y="-33341"/>
                            <a:chExt cx="5056172" cy="3208788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4597" y="-33341"/>
                              <a:ext cx="2593975" cy="164666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" y="0"/>
                              <a:ext cx="2555240" cy="162219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" name="Picture 14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81114" y="1571603"/>
                              <a:ext cx="2526347" cy="160384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4" name="Text Box 44"/>
                        <wps:cNvSpPr txBox="1"/>
                        <wps:spPr>
                          <a:xfrm>
                            <a:off x="909637" y="3152775"/>
                            <a:ext cx="3305175" cy="2425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50A221" w14:textId="61F28AC0" w:rsidR="00A614D7" w:rsidRPr="00034605" w:rsidRDefault="00A614D7" w:rsidP="00A614D7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: Distributions of cartesian coordinates of hits.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0BF20" id="Group 45" o:spid="_x0000_s1032" style="position:absolute;left:0;text-align:left;margin-left:0;margin-top:1.25pt;width:398.05pt;height:267.35pt;z-index:251649536;mso-position-horizontal:center;mso-position-horizontal-relative:margin" coordsize="50552,33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">
                <v:group id="Group 43" o:spid="_x0000_s1033" style="position:absolute;width:50552;height:32080" coordorigin="1524,-333" coordsize="50561,3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Picture 13" o:spid="_x0000_s1034" type="#_x0000_t75" alt="A close up of a map&#10;&#10;Description automatically generated" style="position:absolute;left:26145;top:-333;width:25940;height:1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">
                    <v:imagedata r:id="rId18" o:title="A close up of a map&#10;&#10;Description automatically generated"/>
                  </v:shape>
                  <v:shape id="Picture 12" o:spid="_x0000_s1035" type="#_x0000_t75" alt="A close up of a map&#10;&#10;Description automatically generated" style="position:absolute;left:1524;width:25552;height:1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">
                    <v:imagedata r:id="rId19" o:title="A close up of a map&#10;&#10;Description automatically generated"/>
                  </v:shape>
                  <v:shape id="Picture 14" o:spid="_x0000_s1036" type="#_x0000_t75" alt="A close up of a map&#10;&#10;Description automatically generated" style="position:absolute;left:13811;top:15716;width:25263;height:16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">
                    <v:imagedata r:id="rId20" o:title="A close up of a map&#10;&#10;Description automatically generated"/>
                  </v:shape>
                </v:group>
                <v:shape id="Text Box 44" o:spid="_x0000_s1037" type="#_x0000_t202" style="position:absolute;left:9096;top:31527;width:33052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14:paraId="6C50A221" w14:textId="61F28AC0" w:rsidR="00A614D7" w:rsidRPr="00034605" w:rsidRDefault="00A614D7" w:rsidP="00A614D7">
                        <w:pPr>
                          <w:pStyle w:val="Caption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: Distributions of cartesian coordinates of hits.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032D2C7" w14:textId="4F2CE034" w:rsidR="00E034CF" w:rsidRDefault="00E034CF" w:rsidP="00820186">
      <w:pPr>
        <w:ind w:firstLine="0"/>
      </w:pPr>
    </w:p>
    <w:p w14:paraId="377BE583" w14:textId="77777777" w:rsidR="00E034CF" w:rsidRDefault="00E034CF" w:rsidP="00820186">
      <w:pPr>
        <w:ind w:firstLine="0"/>
      </w:pPr>
    </w:p>
    <w:p w14:paraId="28872C09" w14:textId="77777777" w:rsidR="00E034CF" w:rsidRDefault="00E034CF" w:rsidP="00820186">
      <w:pPr>
        <w:ind w:firstLine="0"/>
      </w:pPr>
    </w:p>
    <w:p w14:paraId="79E533CF" w14:textId="77777777" w:rsidR="00E034CF" w:rsidRDefault="00E034CF" w:rsidP="00820186">
      <w:pPr>
        <w:ind w:firstLine="0"/>
      </w:pPr>
    </w:p>
    <w:p w14:paraId="7BBED9CD" w14:textId="2BB171DE" w:rsidR="00E034CF" w:rsidRDefault="00E034CF" w:rsidP="00820186">
      <w:pPr>
        <w:ind w:firstLine="0"/>
      </w:pPr>
    </w:p>
    <w:p w14:paraId="69D100C6" w14:textId="77777777" w:rsidR="00E034CF" w:rsidRDefault="00E034CF" w:rsidP="00820186">
      <w:pPr>
        <w:ind w:firstLine="0"/>
      </w:pPr>
    </w:p>
    <w:p w14:paraId="2CEC374C" w14:textId="77777777" w:rsidR="00E034CF" w:rsidRDefault="00E034CF" w:rsidP="00820186">
      <w:pPr>
        <w:ind w:firstLine="0"/>
      </w:pPr>
    </w:p>
    <w:p w14:paraId="3E90CB03" w14:textId="77777777" w:rsidR="00E034CF" w:rsidRDefault="00E034CF" w:rsidP="00820186">
      <w:pPr>
        <w:ind w:firstLine="0"/>
      </w:pPr>
    </w:p>
    <w:p w14:paraId="609C94FF" w14:textId="77777777" w:rsidR="00E034CF" w:rsidRDefault="00E034CF" w:rsidP="00820186">
      <w:pPr>
        <w:ind w:firstLine="0"/>
      </w:pPr>
    </w:p>
    <w:p w14:paraId="73F7BEB1" w14:textId="77777777" w:rsidR="00E034CF" w:rsidRDefault="00E034CF" w:rsidP="00820186">
      <w:pPr>
        <w:ind w:firstLine="0"/>
      </w:pPr>
    </w:p>
    <w:p w14:paraId="0D1E8321" w14:textId="6A126239" w:rsidR="00E034CF" w:rsidRDefault="00E034CF" w:rsidP="00820186">
      <w:pPr>
        <w:ind w:firstLine="0"/>
      </w:pPr>
    </w:p>
    <w:p w14:paraId="3C850F0F" w14:textId="77777777" w:rsidR="00E66C65" w:rsidRDefault="00E66C65" w:rsidP="00820186">
      <w:pPr>
        <w:ind w:firstLine="0"/>
      </w:pPr>
    </w:p>
    <w:p w14:paraId="1D9992C8" w14:textId="77777777" w:rsidR="00E66C65" w:rsidRDefault="00E66C65" w:rsidP="00820186">
      <w:pPr>
        <w:ind w:firstLine="0"/>
      </w:pPr>
    </w:p>
    <w:p w14:paraId="601852BD" w14:textId="77777777" w:rsidR="00E66C65" w:rsidRDefault="00E66C65" w:rsidP="00820186">
      <w:pPr>
        <w:ind w:firstLine="0"/>
      </w:pPr>
    </w:p>
    <w:p w14:paraId="2F726DCE" w14:textId="303AB155" w:rsidR="00E66C65" w:rsidRDefault="00E66C65" w:rsidP="00E66C65">
      <w:pPr>
        <w:tabs>
          <w:tab w:val="left" w:pos="2023"/>
        </w:tabs>
        <w:ind w:firstLine="0"/>
      </w:pPr>
      <w:r>
        <w:tab/>
      </w:r>
    </w:p>
    <w:p w14:paraId="56B1CB97" w14:textId="7DDC4528" w:rsidR="00E66C65" w:rsidRDefault="00E66C65" w:rsidP="00E66C65">
      <w:pPr>
        <w:tabs>
          <w:tab w:val="left" w:pos="2023"/>
        </w:tabs>
        <w:ind w:firstLine="0"/>
      </w:pPr>
    </w:p>
    <w:p w14:paraId="0655FF8E" w14:textId="2C398CFB" w:rsidR="00E66C65" w:rsidRDefault="00E66C65" w:rsidP="00E66C65">
      <w:pPr>
        <w:tabs>
          <w:tab w:val="left" w:pos="2023"/>
        </w:tabs>
        <w:ind w:firstLine="0"/>
      </w:pPr>
    </w:p>
    <w:p w14:paraId="36E23AF9" w14:textId="1FFD285E" w:rsidR="00E66C65" w:rsidRDefault="00E66C65" w:rsidP="00E66C65">
      <w:pPr>
        <w:tabs>
          <w:tab w:val="left" w:pos="2023"/>
        </w:tabs>
        <w:ind w:firstLine="0"/>
      </w:pPr>
    </w:p>
    <w:p w14:paraId="4E0263AE" w14:textId="4CB6F9A1" w:rsidR="00E66C65" w:rsidRDefault="00E66C65" w:rsidP="00E66C65">
      <w:pPr>
        <w:tabs>
          <w:tab w:val="left" w:pos="2023"/>
        </w:tabs>
        <w:ind w:firstLine="0"/>
      </w:pPr>
    </w:p>
    <w:p w14:paraId="22937327" w14:textId="0DB55498" w:rsidR="00E66C65" w:rsidRDefault="00E66C65" w:rsidP="00E66C65">
      <w:pPr>
        <w:tabs>
          <w:tab w:val="left" w:pos="2023"/>
        </w:tabs>
        <w:ind w:firstLine="0"/>
      </w:pPr>
    </w:p>
    <w:p w14:paraId="007B1241" w14:textId="0C780296" w:rsidR="00E66C65" w:rsidRDefault="00E66C65" w:rsidP="00E66C65">
      <w:pPr>
        <w:tabs>
          <w:tab w:val="left" w:pos="2023"/>
        </w:tabs>
        <w:ind w:firstLine="0"/>
      </w:pPr>
    </w:p>
    <w:p w14:paraId="7307E618" w14:textId="11131581" w:rsidR="00E66C65" w:rsidRDefault="00E66C65" w:rsidP="00E66C65">
      <w:pPr>
        <w:tabs>
          <w:tab w:val="left" w:pos="2023"/>
        </w:tabs>
        <w:ind w:firstLine="0"/>
      </w:pPr>
    </w:p>
    <w:p w14:paraId="242CAB97" w14:textId="77777777" w:rsidR="00E66C65" w:rsidRDefault="00E66C65" w:rsidP="00E66C65">
      <w:pPr>
        <w:tabs>
          <w:tab w:val="left" w:pos="2023"/>
        </w:tabs>
        <w:ind w:firstLine="0"/>
      </w:pPr>
    </w:p>
    <w:p w14:paraId="58BAA855" w14:textId="77777777" w:rsidR="00E66C65" w:rsidRDefault="00E66C65" w:rsidP="00820186">
      <w:pPr>
        <w:ind w:firstLine="0"/>
      </w:pPr>
    </w:p>
    <w:p w14:paraId="0F621520" w14:textId="02039B49" w:rsidR="00E66C65" w:rsidRDefault="00E66C65" w:rsidP="0082018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14D0383" wp14:editId="565B6350">
                <wp:simplePos x="0" y="0"/>
                <wp:positionH relativeFrom="margin">
                  <wp:posOffset>408940</wp:posOffset>
                </wp:positionH>
                <wp:positionV relativeFrom="page">
                  <wp:posOffset>1143000</wp:posOffset>
                </wp:positionV>
                <wp:extent cx="5121910" cy="2752725"/>
                <wp:effectExtent l="0" t="0" r="2540" b="9525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910" cy="2752725"/>
                          <a:chOff x="0" y="0"/>
                          <a:chExt cx="5122228" cy="2752725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0"/>
                            <a:ext cx="5122228" cy="2480945"/>
                            <a:chOff x="0" y="0"/>
                            <a:chExt cx="5122228" cy="2480945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80945" cy="2480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" name="Picture 48" descr="A screenshot of a cell pho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4588" y="452437"/>
                              <a:ext cx="2707640" cy="16916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0" name="Text Box 50"/>
                        <wps:cNvSpPr txBox="1"/>
                        <wps:spPr>
                          <a:xfrm>
                            <a:off x="1200150" y="2514600"/>
                            <a:ext cx="267652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ACB2C5" w14:textId="1D85EF7B" w:rsidR="00D35D95" w:rsidRPr="005D7DDE" w:rsidRDefault="00D35D95" w:rsidP="00D35D95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>: x-y and z-y distributions of hits.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0383" id="Group 51" o:spid="_x0000_s1038" style="position:absolute;left:0;text-align:left;margin-left:32.2pt;margin-top:90pt;width:403.3pt;height:216.75pt;z-index:251658752;mso-position-horizontal-relative:margin;mso-position-vertical-relative:page" coordsize="51222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">
                <v:group id="Group 49" o:spid="_x0000_s1039" style="position:absolute;width:51222;height:24809" coordsize="51222,24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Picture 47" o:spid="_x0000_s1040" type="#_x0000_t75" style="position:absolute;width:24809;height:2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">
                    <v:imagedata r:id="rId23" o:title=""/>
                  </v:shape>
                  <v:shape id="Picture 48" o:spid="_x0000_s1041" type="#_x0000_t75" alt="A screenshot of a cell phone&#10;&#10;Description automatically generated" style="position:absolute;left:24145;top:4524;width:27077;height:16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">
                    <v:imagedata r:id="rId24" o:title="A screenshot of a cell phone&#10;&#10;Description automatically generated"/>
                  </v:shape>
                </v:group>
                <v:shape id="Text Box 50" o:spid="_x0000_s1042" type="#_x0000_t202" style="position:absolute;left:12001;top:25146;width:26765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<v:textbox inset="0,0,0,0">
                    <w:txbxContent>
                      <w:p w14:paraId="70ACB2C5" w14:textId="1D85EF7B" w:rsidR="00D35D95" w:rsidRPr="005D7DDE" w:rsidRDefault="00D35D95" w:rsidP="00D35D95">
                        <w:pPr>
                          <w:pStyle w:val="Caption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>: x-y and z-y distributions of hits.</w:t>
                        </w:r>
                      </w:p>
                    </w:txbxContent>
                  </v:textbox>
                </v:shape>
                <w10:wrap type="square" anchorx="margin" anchory="page"/>
              </v:group>
            </w:pict>
          </mc:Fallback>
        </mc:AlternateContent>
      </w:r>
    </w:p>
    <w:p w14:paraId="34AC1AEE" w14:textId="77777777" w:rsidR="00E66C65" w:rsidRDefault="00E66C65" w:rsidP="00820186">
      <w:pPr>
        <w:ind w:firstLine="0"/>
      </w:pPr>
    </w:p>
    <w:p w14:paraId="49BC1B74" w14:textId="77777777" w:rsidR="00E66C65" w:rsidRDefault="00E66C65" w:rsidP="00820186">
      <w:pPr>
        <w:ind w:firstLine="0"/>
      </w:pPr>
    </w:p>
    <w:p w14:paraId="5E6D0FE0" w14:textId="77777777" w:rsidR="00E66C65" w:rsidRDefault="00E66C65" w:rsidP="00820186">
      <w:pPr>
        <w:ind w:firstLine="0"/>
      </w:pPr>
    </w:p>
    <w:p w14:paraId="160CB1C0" w14:textId="49A0CDD0" w:rsidR="0016087A" w:rsidRDefault="00A96343" w:rsidP="00820186">
      <w:pPr>
        <w:ind w:firstLine="0"/>
      </w:pPr>
      <w:r>
        <w:t>From the above plots, we can clearly see the structure of the detector. It is</w:t>
      </w:r>
      <w:r w:rsidR="00512EFB">
        <w:t xml:space="preserve"> the shape of a long cylinder, with layers of </w:t>
      </w:r>
      <w:r w:rsidR="00460C1B">
        <w:t>detection modules arranged in concentric rings around the centre. The white dot in the centre of the x-y plane is the location of the beam</w:t>
      </w:r>
      <w:r w:rsidR="00FF7255">
        <w:t xml:space="preserve"> pipe, where the protons are collided. The particles produced by the collisions then travel out in all directions</w:t>
      </w:r>
      <w:r w:rsidR="00B123ED">
        <w:t xml:space="preserve">. </w:t>
      </w:r>
      <w:r w:rsidR="00FF7255">
        <w:t>The</w:t>
      </w:r>
      <w:r w:rsidR="0016087A">
        <w:t xml:space="preserve"> majority are detected near the centre of the detector, where the most detection modules are located</w:t>
      </w:r>
      <w:r w:rsidR="00473BD9">
        <w:t>.</w:t>
      </w:r>
      <w:r w:rsidR="00E66C65">
        <w:t xml:space="preserve"> </w:t>
      </w:r>
      <w:r w:rsidR="0016087A">
        <w:t>In the z-y plane, we can see</w:t>
      </w:r>
      <w:r w:rsidR="00473BD9">
        <w:t xml:space="preserve"> </w:t>
      </w:r>
      <w:r w:rsidR="0040603F">
        <w:t>more of the structure of the detector. The centre of the z-axis has the largest concentration of detection modules</w:t>
      </w:r>
      <w:r w:rsidR="00742E1C">
        <w:t xml:space="preserve">, while each end has far fewer, separated widely. This is because the collisions occur close to </w:t>
      </w:r>
      <w:r w:rsidR="002800B9">
        <w:t>the origin, so most particles will travel through a space close to the origin in the z-axis</w:t>
      </w:r>
      <w:r w:rsidR="00B123ED">
        <w:t>.</w:t>
      </w:r>
    </w:p>
    <w:p w14:paraId="38FA0B33" w14:textId="4FD674A2" w:rsidR="00A2726C" w:rsidRDefault="00B23D59" w:rsidP="00B23D59">
      <w:pPr>
        <w:pStyle w:val="Heading2"/>
      </w:pPr>
      <w:bookmarkStart w:id="15" w:name="_Toc43547841"/>
      <w:r>
        <w:t>Particles</w:t>
      </w:r>
      <w:bookmarkEnd w:id="15"/>
    </w:p>
    <w:p w14:paraId="608BB5F6" w14:textId="714551E0" w:rsidR="00E034CF" w:rsidRDefault="00B123ED" w:rsidP="00820186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39F78942" wp14:editId="4673357C">
                <wp:simplePos x="0" y="0"/>
                <wp:positionH relativeFrom="margin">
                  <wp:posOffset>615133</wp:posOffset>
                </wp:positionH>
                <wp:positionV relativeFrom="paragraph">
                  <wp:posOffset>17145</wp:posOffset>
                </wp:positionV>
                <wp:extent cx="4963966" cy="1752554"/>
                <wp:effectExtent l="0" t="0" r="8255" b="635"/>
                <wp:wrapTight wrapText="bothSides">
                  <wp:wrapPolygon edited="0">
                    <wp:start x="9284" y="0"/>
                    <wp:lineTo x="0" y="705"/>
                    <wp:lineTo x="0" y="19259"/>
                    <wp:lineTo x="1078" y="21373"/>
                    <wp:lineTo x="21553" y="21373"/>
                    <wp:lineTo x="21553" y="18789"/>
                    <wp:lineTo x="20475" y="15032"/>
                    <wp:lineTo x="20475" y="0"/>
                    <wp:lineTo x="9284" y="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966" cy="1752554"/>
                          <a:chOff x="0" y="0"/>
                          <a:chExt cx="4963966" cy="1752554"/>
                        </a:xfrm>
                      </wpg:grpSpPr>
                      <wps:wsp>
                        <wps:cNvPr id="55" name="Text Box 55"/>
                        <wps:cNvSpPr txBox="1"/>
                        <wps:spPr>
                          <a:xfrm>
                            <a:off x="288461" y="1523954"/>
                            <a:ext cx="467550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8A3E4D" w14:textId="5895F108" w:rsidR="00B23D59" w:rsidRPr="00532221" w:rsidRDefault="00B23D59" w:rsidP="00B23D59">
                              <w:pPr>
                                <w:pStyle w:val="Caption"/>
                                <w:rPr>
                                  <w:rFonts w:cs="Arial"/>
                                  <w:b/>
                                  <w:iCs/>
                                  <w:noProof/>
                                  <w:sz w:val="24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>: Distribution of nhits and energy deposited for particles.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4682944" cy="1590723"/>
                            <a:chOff x="0" y="-28895"/>
                            <a:chExt cx="4682944" cy="1590723"/>
                          </a:xfrm>
                        </wpg:grpSpPr>
                        <pic:pic xmlns:pic="http://schemas.openxmlformats.org/drawingml/2006/picture">
                          <pic:nvPicPr>
                            <pic:cNvPr id="53" name="Picture 53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8100"/>
                              <a:ext cx="2357120" cy="1496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77143" y="-28895"/>
                              <a:ext cx="2505801" cy="159072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9F78942" id="Group 58" o:spid="_x0000_s1043" style="position:absolute;left:0;text-align:left;margin-left:48.45pt;margin-top:1.35pt;width:390.85pt;height:138pt;z-index:251661824;mso-position-horizontal-relative:margin" coordsize="49639,17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">
                <v:shape id="Text Box 55" o:spid="_x0000_s1044" type="#_x0000_t202" style="position:absolute;left:2884;top:15239;width:4675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638A3E4D" w14:textId="5895F108" w:rsidR="00B23D59" w:rsidRPr="00532221" w:rsidRDefault="00B23D59" w:rsidP="00B23D59">
                        <w:pPr>
                          <w:pStyle w:val="Caption"/>
                          <w:rPr>
                            <w:rFonts w:cs="Arial"/>
                            <w:b/>
                            <w:iCs/>
                            <w:noProof/>
                            <w:sz w:val="24"/>
                            <w:szCs w:val="28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>: Distribution of nhits and energy deposited for particles.</w:t>
                        </w:r>
                      </w:p>
                    </w:txbxContent>
                  </v:textbox>
                </v:shape>
                <v:group id="Group 57" o:spid="_x0000_s1045" style="position:absolute;width:46829;height:15907" coordorigin=",-288" coordsize="46829,15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Picture 53" o:spid="_x0000_s1046" type="#_x0000_t75" alt="A close up of a map&#10;&#10;Description automatically generated" style="position:absolute;top:381;width:23571;height:14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">
                    <v:imagedata r:id="rId27" o:title="A close up of a map&#10;&#10;Description automatically generated"/>
                  </v:shape>
                  <v:shape id="Picture 56" o:spid="_x0000_s1047" type="#_x0000_t75" alt="A close up of a map&#10;&#10;Description automatically generated" style="position:absolute;left:21771;top:-288;width:25058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">
                    <v:imagedata r:id="rId28" o:title="A close up of a map&#10;&#10;Description automatically generated"/>
                  </v:shape>
                </v:group>
                <w10:wrap type="tight" anchorx="margin"/>
              </v:group>
            </w:pict>
          </mc:Fallback>
        </mc:AlternateContent>
      </w:r>
    </w:p>
    <w:p w14:paraId="5AA33ACC" w14:textId="77777777" w:rsidR="00E034CF" w:rsidRDefault="00E034CF" w:rsidP="00820186">
      <w:pPr>
        <w:ind w:firstLine="0"/>
      </w:pPr>
    </w:p>
    <w:p w14:paraId="5D272CB5" w14:textId="77777777" w:rsidR="00E034CF" w:rsidRDefault="00E034CF" w:rsidP="00820186">
      <w:pPr>
        <w:ind w:firstLine="0"/>
      </w:pPr>
    </w:p>
    <w:p w14:paraId="54AF651C" w14:textId="77777777" w:rsidR="00E034CF" w:rsidRDefault="00E034CF" w:rsidP="00820186">
      <w:pPr>
        <w:ind w:firstLine="0"/>
      </w:pPr>
    </w:p>
    <w:p w14:paraId="4D7097B8" w14:textId="77777777" w:rsidR="00E034CF" w:rsidRDefault="00E034CF" w:rsidP="00820186">
      <w:pPr>
        <w:ind w:firstLine="0"/>
      </w:pPr>
    </w:p>
    <w:p w14:paraId="103E250D" w14:textId="77777777" w:rsidR="00E034CF" w:rsidRDefault="00E034CF" w:rsidP="00820186">
      <w:pPr>
        <w:ind w:firstLine="0"/>
      </w:pPr>
    </w:p>
    <w:p w14:paraId="1DA6E8C7" w14:textId="77777777" w:rsidR="00E034CF" w:rsidRDefault="00E034CF" w:rsidP="00820186">
      <w:pPr>
        <w:ind w:firstLine="0"/>
      </w:pPr>
    </w:p>
    <w:p w14:paraId="660D2970" w14:textId="77777777" w:rsidR="00E034CF" w:rsidRDefault="00E034CF" w:rsidP="00820186">
      <w:pPr>
        <w:ind w:firstLine="0"/>
      </w:pPr>
    </w:p>
    <w:p w14:paraId="73144340" w14:textId="52D976D3" w:rsidR="00CC34DF" w:rsidRDefault="0046132C" w:rsidP="00820186">
      <w:pPr>
        <w:ind w:firstLine="0"/>
      </w:pPr>
      <w:r>
        <w:t xml:space="preserve">We see that there are two peaks for the </w:t>
      </w:r>
      <w:proofErr w:type="spellStart"/>
      <w:r>
        <w:t>nhits</w:t>
      </w:r>
      <w:proofErr w:type="spellEnd"/>
      <w:r>
        <w:t xml:space="preserve"> value per particle, at 0 and </w:t>
      </w:r>
      <w:r w:rsidR="000546DF">
        <w:t xml:space="preserve">12, and that there are no values greater than 20. This value is the length of a track for a particle. </w:t>
      </w:r>
      <w:r w:rsidR="008E275B">
        <w:t>Many particles go right through the detector and leave no trace.</w:t>
      </w:r>
      <w:r w:rsidR="00E034CF">
        <w:t xml:space="preserve"> </w:t>
      </w:r>
      <w:r w:rsidR="000546DF">
        <w:t>We also see two clear peaks</w:t>
      </w:r>
      <w:r w:rsidR="008E275B">
        <w:t xml:space="preserve"> for the energy deposited. Again, there is a p</w:t>
      </w:r>
      <w:r w:rsidR="006A5B24">
        <w:t>eak close to zero, so most particles deposit very little energy, while some deposit a large amount. There is little middle ground.</w:t>
      </w:r>
    </w:p>
    <w:p w14:paraId="586B7D46" w14:textId="2A4F0861" w:rsidR="008A7233" w:rsidRDefault="00935454" w:rsidP="007859F1">
      <w:pPr>
        <w:pStyle w:val="Heading1"/>
        <w:ind w:left="0"/>
      </w:pPr>
      <w:bookmarkStart w:id="16" w:name="_Toc43547842"/>
      <w:r>
        <w:lastRenderedPageBreak/>
        <w:t>Clustering</w:t>
      </w:r>
      <w:bookmarkEnd w:id="16"/>
    </w:p>
    <w:p w14:paraId="35012A8F" w14:textId="21CCECB8" w:rsidR="00935454" w:rsidRDefault="00313107" w:rsidP="00935454">
      <w:pPr>
        <w:pStyle w:val="Firstparagraph"/>
      </w:pPr>
      <w:r>
        <w:t xml:space="preserve">The problem of track reconstruction can be treated as a clustering problem. We have a large number of hits that must be grouped into </w:t>
      </w:r>
      <w:r w:rsidR="00326B53">
        <w:t xml:space="preserve">tracks, with no duplicates in other tracks. </w:t>
      </w:r>
      <w:r w:rsidR="00D35FDD">
        <w:t>The hits in their raw state are not suitable – they must be transformed</w:t>
      </w:r>
      <w:r w:rsidR="00F44F73">
        <w:t>.</w:t>
      </w:r>
    </w:p>
    <w:p w14:paraId="12C76386" w14:textId="7F14BAE5" w:rsidR="00A616F7" w:rsidRDefault="00881875" w:rsidP="00983E0B">
      <w:pPr>
        <w:pStyle w:val="Heading2"/>
      </w:pPr>
      <w:bookmarkStart w:id="17" w:name="_Toc43547843"/>
      <w:r>
        <w:t>Hel</w:t>
      </w:r>
      <w:r w:rsidR="00150538">
        <w:t>ical Tracks</w:t>
      </w:r>
      <w:bookmarkEnd w:id="17"/>
    </w:p>
    <w:p w14:paraId="5952D7EE" w14:textId="0440375C" w:rsidR="00150538" w:rsidRDefault="00040CCF" w:rsidP="00150538">
      <w:pPr>
        <w:pStyle w:val="Firstparagraph"/>
      </w:pPr>
      <w:r>
        <w:t>The particles in the detector move under the influence of a strong magnetic field. This causes the</w:t>
      </w:r>
      <w:r w:rsidR="00322EA1">
        <w:t>ir paths to form helixes along the z-axis.</w:t>
      </w:r>
    </w:p>
    <w:p w14:paraId="70223BD7" w14:textId="74045A4B" w:rsidR="00322EA1" w:rsidRPr="00322EA1" w:rsidRDefault="00322EA1" w:rsidP="00322EA1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6608DAD7" wp14:editId="3FAD3A5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185285" cy="2753995"/>
                <wp:effectExtent l="0" t="0" r="5715" b="8255"/>
                <wp:wrapTight wrapText="bothSides">
                  <wp:wrapPolygon edited="0">
                    <wp:start x="4523" y="0"/>
                    <wp:lineTo x="4523" y="19125"/>
                    <wp:lineTo x="0" y="19722"/>
                    <wp:lineTo x="0" y="21515"/>
                    <wp:lineTo x="21531" y="21515"/>
                    <wp:lineTo x="21531" y="19722"/>
                    <wp:lineTo x="17009" y="19125"/>
                    <wp:lineTo x="17009" y="0"/>
                    <wp:lineTo x="4523" y="0"/>
                  </wp:wrapPolygon>
                </wp:wrapTight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5285" cy="2753995"/>
                          <a:chOff x="0" y="0"/>
                          <a:chExt cx="4185285" cy="2753995"/>
                        </a:xfrm>
                      </wpg:grpSpPr>
                      <pic:pic xmlns:pic="http://schemas.openxmlformats.org/drawingml/2006/picture">
                        <pic:nvPicPr>
                          <pic:cNvPr id="63" name="Picture 63" descr="A picture containing object, train, sitting, ski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0"/>
                            <a:ext cx="2359660" cy="245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0" y="2525395"/>
                            <a:ext cx="418528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1C01AA" w14:textId="1BAFBC76" w:rsidR="00322EA1" w:rsidRPr="00C00FBA" w:rsidRDefault="00322EA1" w:rsidP="00322EA1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: Illustration of helical track, B represents magnetic field.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8DAD7" id="Group 65" o:spid="_x0000_s1048" style="position:absolute;left:0;text-align:left;margin-left:0;margin-top:.45pt;width:329.55pt;height:216.85pt;z-index:251667968;mso-position-horizontal:center;mso-position-horizontal-relative:margin" coordsize="41852,27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">
                <v:shape id="Picture 63" o:spid="_x0000_s1049" type="#_x0000_t75" alt="A picture containing object, train, sitting, skiing&#10;&#10;Description automatically generated" style="position:absolute;left:9144;width:23596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">
                  <v:imagedata r:id="rId30" o:title="A picture containing object, train, sitting, skiing&#10;&#10;Description automatically generated"/>
                </v:shape>
                <v:shape id="Text Box 64" o:spid="_x0000_s1050" type="#_x0000_t202" style="position:absolute;top:25253;width:4185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7E1C01AA" w14:textId="1BAFBC76" w:rsidR="00322EA1" w:rsidRPr="00C00FBA" w:rsidRDefault="00322EA1" w:rsidP="00322EA1">
                        <w:pPr>
                          <w:pStyle w:val="Caption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: Illustration of helical track, B represents magnetic field.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52E6B45D" w14:textId="77777777" w:rsidR="00F137AC" w:rsidRPr="00F137AC" w:rsidRDefault="00F137AC" w:rsidP="00F137AC">
      <w:pPr>
        <w:pStyle w:val="Firstparagraph"/>
      </w:pPr>
    </w:p>
    <w:p w14:paraId="3781AF72" w14:textId="05347CDD" w:rsidR="00EC081F" w:rsidRDefault="00EC081F" w:rsidP="00820186">
      <w:pPr>
        <w:ind w:firstLine="0"/>
      </w:pPr>
    </w:p>
    <w:p w14:paraId="49A6D299" w14:textId="1FEA06C9" w:rsidR="00EC081F" w:rsidRDefault="00EC081F" w:rsidP="00820186">
      <w:pPr>
        <w:ind w:firstLine="0"/>
      </w:pPr>
    </w:p>
    <w:p w14:paraId="70130045" w14:textId="23FE3A33" w:rsidR="00EC081F" w:rsidRDefault="00EC081F" w:rsidP="00820186">
      <w:pPr>
        <w:ind w:firstLine="0"/>
      </w:pPr>
    </w:p>
    <w:p w14:paraId="6B0B75FD" w14:textId="31BA6558" w:rsidR="00EC081F" w:rsidRDefault="00EC081F" w:rsidP="00820186">
      <w:pPr>
        <w:ind w:firstLine="0"/>
      </w:pPr>
    </w:p>
    <w:p w14:paraId="56CEB350" w14:textId="52C1F5CE" w:rsidR="00EC081F" w:rsidRDefault="00EC081F" w:rsidP="00820186">
      <w:pPr>
        <w:ind w:firstLine="0"/>
      </w:pPr>
    </w:p>
    <w:p w14:paraId="75FFAF55" w14:textId="77777777" w:rsidR="00EC081F" w:rsidRDefault="00EC081F" w:rsidP="00820186">
      <w:pPr>
        <w:ind w:firstLine="0"/>
      </w:pPr>
    </w:p>
    <w:p w14:paraId="232CCA02" w14:textId="084E8413" w:rsidR="00CC34DF" w:rsidRDefault="00CC34DF" w:rsidP="00820186">
      <w:pPr>
        <w:ind w:firstLine="0"/>
      </w:pPr>
    </w:p>
    <w:p w14:paraId="31E0537A" w14:textId="77777777" w:rsidR="00A73966" w:rsidRDefault="00A73966" w:rsidP="00D119C1">
      <w:pPr>
        <w:ind w:firstLine="0"/>
      </w:pPr>
    </w:p>
    <w:p w14:paraId="638814E0" w14:textId="77777777" w:rsidR="00A31764" w:rsidRDefault="00A31764" w:rsidP="00D119C1">
      <w:pPr>
        <w:ind w:firstLine="0"/>
      </w:pPr>
    </w:p>
    <w:p w14:paraId="3501A562" w14:textId="1FE15E85" w:rsidR="00D26B14" w:rsidRDefault="00737085" w:rsidP="00D119C1">
      <w:pPr>
        <w:ind w:firstLine="0"/>
      </w:pPr>
      <w:r>
        <w:t>An ideal helix can be described by its radius, its tangential angle in the x-y plane, and by its slope</w:t>
      </w:r>
      <w:r w:rsidR="00B320B3">
        <w:t xml:space="preserve"> (the rate of change in the z-axis divided by </w:t>
      </w:r>
      <w:r w:rsidR="00F6654F">
        <w:t xml:space="preserve">the rate of change in x-y plane). </w:t>
      </w:r>
      <w:r w:rsidR="00A80D7C">
        <w:t xml:space="preserve">These </w:t>
      </w:r>
      <w:r w:rsidR="006A3743">
        <w:t>values are constant for an ideal helical track, and so would pr</w:t>
      </w:r>
      <w:r w:rsidR="00F6654F">
        <w:t xml:space="preserve">esent ideal features for </w:t>
      </w:r>
      <w:r w:rsidR="005E3E1F">
        <w:t>separating hits. If several hits fell on the same helix, it is safe to assume they were caused by the same particle</w:t>
      </w:r>
      <w:r w:rsidR="00075A96">
        <w:t xml:space="preserve">, and so </w:t>
      </w:r>
      <w:proofErr w:type="spellStart"/>
      <w:r w:rsidR="00075A96">
        <w:t>an</w:t>
      </w:r>
      <w:proofErr w:type="spellEnd"/>
      <w:r w:rsidR="00075A96">
        <w:t xml:space="preserve"> be safely clustered.</w:t>
      </w:r>
    </w:p>
    <w:p w14:paraId="62B55765" w14:textId="77777777" w:rsidR="00A31764" w:rsidRDefault="00A31764" w:rsidP="00D119C1">
      <w:pPr>
        <w:ind w:firstLine="0"/>
      </w:pPr>
    </w:p>
    <w:p w14:paraId="3E9AE856" w14:textId="1FA54CB8" w:rsidR="00AF1D8D" w:rsidRDefault="006915DA" w:rsidP="001C59D2">
      <w:pPr>
        <w:ind w:firstLine="0"/>
      </w:pPr>
      <w:r>
        <w:t xml:space="preserve">These values cannot be directly calculated from </w:t>
      </w:r>
      <w:r w:rsidR="009836CF">
        <w:t>a single hit</w:t>
      </w:r>
      <w:r>
        <w:t xml:space="preserve">, as they depend on the particles initial momentum and direction of travel. However, we can attempt to fit various </w:t>
      </w:r>
      <w:r w:rsidR="009836CF">
        <w:t xml:space="preserve">potential </w:t>
      </w:r>
      <w:r>
        <w:t>helices to particles</w:t>
      </w:r>
      <w:r w:rsidR="00764F94">
        <w:t>, and so discover likely values</w:t>
      </w:r>
      <w:r w:rsidR="009836CF">
        <w:t xml:space="preserve"> of the helix parameters for the track that connects these hits</w:t>
      </w:r>
      <w:sdt>
        <w:sdtPr>
          <w:id w:val="-1273396601"/>
          <w:citation/>
        </w:sdtPr>
        <w:sdtEndPr/>
        <w:sdtContent>
          <w:r w:rsidR="008067ED">
            <w:fldChar w:fldCharType="begin"/>
          </w:r>
          <w:r w:rsidR="008067ED">
            <w:instrText xml:space="preserve"> CITATION Yuv20 \l 2057 </w:instrText>
          </w:r>
          <w:r w:rsidR="008067ED">
            <w:fldChar w:fldCharType="separate"/>
          </w:r>
          <w:r w:rsidR="00806B3C">
            <w:rPr>
              <w:noProof/>
            </w:rPr>
            <w:t xml:space="preserve"> [2]</w:t>
          </w:r>
          <w:r w:rsidR="008067ED">
            <w:fldChar w:fldCharType="end"/>
          </w:r>
        </w:sdtContent>
      </w:sdt>
      <w:r w:rsidR="00A31764">
        <w:t xml:space="preserve">. </w:t>
      </w:r>
      <w:r w:rsidR="00AF1D8D">
        <w:t>To calculate the tangential angle</w:t>
      </w:r>
      <w:r w:rsidR="00AD6E07">
        <w:t xml:space="preserve"> </w:t>
      </w:r>
      <m:oMath>
        <m:r>
          <w:rPr>
            <w:rFonts w:ascii="Cambria Math" w:hAnsi="Cambria Math"/>
          </w:rPr>
          <m:t>ϑ</m:t>
        </m:r>
      </m:oMath>
      <w:r w:rsidR="00AF1D8D">
        <w:t xml:space="preserve"> of the helix for a hit, </w:t>
      </w:r>
      <w:r w:rsidR="00132D5C">
        <w:t>we first represent the hit in polar coordinates.</w:t>
      </w:r>
    </w:p>
    <w:p w14:paraId="77664558" w14:textId="77777777" w:rsidR="00132D5C" w:rsidRDefault="00132D5C" w:rsidP="001C59D2">
      <w:pPr>
        <w:ind w:firstLine="0"/>
      </w:pPr>
    </w:p>
    <w:p w14:paraId="17EA543A" w14:textId="77777777" w:rsidR="00132D5C" w:rsidRDefault="00132D5C" w:rsidP="00132D5C">
      <w:pPr>
        <w:ind w:firstLine="0"/>
      </w:pPr>
      <m:oMathPara>
        <m:oMath>
          <m:r>
            <w:rPr>
              <w:rFonts w:ascii="Cambria Math" w:hAnsi="Cambria Math"/>
            </w:rPr>
            <m:t>φ=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</m:func>
        </m:oMath>
      </m:oMathPara>
    </w:p>
    <w:p w14:paraId="13ADECF8" w14:textId="297F4299" w:rsidR="00132D5C" w:rsidRPr="00132D5C" w:rsidRDefault="00132D5C" w:rsidP="00132D5C">
      <w:pPr>
        <w:ind w:firstLine="0"/>
      </w:pPr>
      <m:oMathPara>
        <m:oMath>
          <m:r>
            <w:rPr>
              <w:rFonts w:ascii="Cambria Math" w:hAnsi="Cambria Math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 xml:space="preserve"> </m:t>
          </m:r>
        </m:oMath>
      </m:oMathPara>
    </w:p>
    <w:p w14:paraId="75E9167C" w14:textId="21B702B0" w:rsidR="000C5C85" w:rsidRDefault="000C5C85" w:rsidP="000C5C85">
      <w:pPr>
        <w:ind w:firstLine="0"/>
      </w:pPr>
      <m:oMathPara>
        <m:oMath>
          <m:r>
            <w:rPr>
              <w:rFonts w:ascii="Cambria Math" w:hAnsi="Cambria Math"/>
            </w:rPr>
            <m:t>ϑ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∆θ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2R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,  R=radius of helix</m:t>
          </m:r>
        </m:oMath>
      </m:oMathPara>
    </w:p>
    <w:p w14:paraId="7CE3E868" w14:textId="12B28747" w:rsidR="000C5C85" w:rsidRDefault="000C5C85" w:rsidP="00132D5C">
      <w:pPr>
        <w:ind w:firstLine="0"/>
      </w:pPr>
    </w:p>
    <w:p w14:paraId="65FC77B2" w14:textId="556D722C" w:rsidR="00644A8C" w:rsidRDefault="00644A8C" w:rsidP="00132D5C">
      <w:pPr>
        <w:ind w:firstLine="0"/>
      </w:pPr>
      <w:r>
        <w:lastRenderedPageBreak/>
        <w:t xml:space="preserve">However, we do not know the initial radius of the </w:t>
      </w:r>
      <w:r w:rsidR="00D363DD">
        <w:t>helix. Therefore</w:t>
      </w:r>
      <w:r w:rsidR="00A85BA7">
        <w:t xml:space="preserve">, for a set of hits, </w:t>
      </w:r>
      <w:r w:rsidR="00D363DD">
        <w:t xml:space="preserve">we must scan over potential </w:t>
      </w:r>
      <w:r w:rsidR="00A85BA7">
        <w:t>helix radii to discover the helix that fits the largest number of hits.</w:t>
      </w:r>
      <w:r w:rsidR="00090508">
        <w:t xml:space="preserve"> This gives an approximation of the </w:t>
      </w:r>
      <w:r w:rsidR="00AC1611">
        <w:t>tangential angle</w:t>
      </w:r>
      <w:r w:rsidR="00EB4BA3">
        <w:t>, w</w:t>
      </w:r>
      <w:r w:rsidR="00EB4BA3">
        <w:t xml:space="preserve">here </w:t>
      </w:r>
      <m:oMath>
        <m:r>
          <w:rPr>
            <w:rFonts w:ascii="Cambria Math" w:hAnsi="Cambria Math"/>
          </w:rPr>
          <m:t>i</m:t>
        </m:r>
      </m:oMath>
      <w:r w:rsidR="00EB4BA3">
        <w:t xml:space="preserve"> is an integer va</w:t>
      </w:r>
      <w:proofErr w:type="spellStart"/>
      <w:r w:rsidR="00EB4BA3">
        <w:t>ried</w:t>
      </w:r>
      <w:proofErr w:type="spellEnd"/>
      <w:r w:rsidR="00EB4BA3">
        <w:t xml:space="preserve"> over many values.</w:t>
      </w:r>
    </w:p>
    <w:p w14:paraId="43215A4C" w14:textId="77777777" w:rsidR="00AC1611" w:rsidRDefault="00AC1611" w:rsidP="00132D5C">
      <w:pPr>
        <w:ind w:firstLine="0"/>
      </w:pPr>
    </w:p>
    <w:p w14:paraId="726154C2" w14:textId="7BAD2916" w:rsidR="00EB4BA3" w:rsidRPr="00EB4BA3" w:rsidRDefault="00560CA4" w:rsidP="00132D5C">
      <w:pPr>
        <w:ind w:firstLine="0"/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∆θ=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r+</m:t>
              </m:r>
              <m:r>
                <w:rPr>
                  <w:rFonts w:ascii="Cambria Math" w:hAnsi="Cambria Math"/>
                </w:rPr>
                <m:t>0.000005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500i</m:t>
              </m:r>
            </m:den>
          </m:f>
        </m:oMath>
      </m:oMathPara>
    </w:p>
    <w:p w14:paraId="5FB3CA26" w14:textId="0AA63BE0" w:rsidR="00CE3628" w:rsidRDefault="00840CBD" w:rsidP="00840CBD">
      <w:pPr>
        <w:pStyle w:val="Heading3"/>
      </w:pPr>
      <w:bookmarkStart w:id="18" w:name="_Toc43547844"/>
      <w:r>
        <w:t>Features</w:t>
      </w:r>
      <w:bookmarkEnd w:id="18"/>
    </w:p>
    <w:p w14:paraId="02122EC9" w14:textId="7612CC6D" w:rsidR="00D265AB" w:rsidRDefault="00840CBD" w:rsidP="00D265AB">
      <w:pPr>
        <w:pStyle w:val="Firstparagraph"/>
      </w:pPr>
      <w:r>
        <w:t xml:space="preserve">By transforming the x, y, z coordinates of </w:t>
      </w:r>
      <w:r w:rsidR="00ED2C9F">
        <w:t xml:space="preserve">hits into polar coordinates, and by </w:t>
      </w:r>
      <w:r w:rsidR="00E3690C">
        <w:t xml:space="preserve">computing </w:t>
      </w:r>
      <w:r w:rsidR="001E26D3">
        <w:t>helix-invariant metrics, we can obtain useful clustering metrics for each hit</w:t>
      </w:r>
      <w:r w:rsidR="00D265AB">
        <w:t>.</w:t>
      </w:r>
      <w:r w:rsidR="002D0C19">
        <w:t xml:space="preserve"> These metrics are related to the Hough transform.</w:t>
      </w:r>
    </w:p>
    <w:p w14:paraId="12F1B9AE" w14:textId="0F7A622B" w:rsidR="002D0C19" w:rsidRPr="002D0C19" w:rsidRDefault="008212F1" w:rsidP="002D0C19">
      <w:r>
        <w:rPr>
          <w:noProof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799C2251" wp14:editId="6514C9E2">
                <wp:simplePos x="0" y="0"/>
                <wp:positionH relativeFrom="margin">
                  <wp:align>right</wp:align>
                </wp:positionH>
                <wp:positionV relativeFrom="paragraph">
                  <wp:posOffset>1100908</wp:posOffset>
                </wp:positionV>
                <wp:extent cx="5850890" cy="2660650"/>
                <wp:effectExtent l="0" t="0" r="0" b="635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890" cy="2660650"/>
                          <a:chOff x="-658586" y="0"/>
                          <a:chExt cx="5851072" cy="2660650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158750" y="0"/>
                            <a:ext cx="4406265" cy="2146300"/>
                            <a:chOff x="0" y="0"/>
                            <a:chExt cx="4406265" cy="2146300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66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/>
                            <a:srcRect l="16740" r="21628"/>
                            <a:stretch/>
                          </pic:blipFill>
                          <pic:spPr bwMode="auto">
                            <a:xfrm>
                              <a:off x="0" y="0"/>
                              <a:ext cx="2057400" cy="21463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7" name="Picture 67" descr="A close up of a 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/>
                            <a:srcRect l="12348" r="21574"/>
                            <a:stretch/>
                          </pic:blipFill>
                          <pic:spPr bwMode="auto">
                            <a:xfrm>
                              <a:off x="2279650" y="6350"/>
                              <a:ext cx="2126615" cy="2068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69" name="Text Box 69"/>
                        <wps:cNvSpPr txBox="1"/>
                        <wps:spPr>
                          <a:xfrm>
                            <a:off x="-658586" y="2203450"/>
                            <a:ext cx="5851072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EF29F" w14:textId="48C06D20" w:rsidR="00BD7B4E" w:rsidRPr="006D068F" w:rsidRDefault="00BD7B4E" w:rsidP="00BD7B4E">
                              <w:pPr>
                                <w:pStyle w:val="Caption"/>
                                <w:ind w:firstLine="0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: Left: </w:t>
                              </w:r>
                              <w:r w:rsidR="008067ED">
                                <w:t>cartesian</w:t>
                              </w:r>
                              <w:r>
                                <w:t xml:space="preserve"> representation of tracks. Right: helix-invariant representation of tracks</w:t>
                              </w:r>
                              <w:r w:rsidR="005C4C8D">
                                <w:t xml:space="preserve"> Note the separation of each track in the invariant representation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9C2251" id="Group 70" o:spid="_x0000_s1051" style="position:absolute;left:0;text-align:left;margin-left:409.5pt;margin-top:86.7pt;width:460.7pt;height:209.5pt;z-index:-251634176;mso-position-horizontal:right;mso-position-horizontal-relative:margin;mso-width-relative:margin" coordorigin="-6585" coordsize="58510,26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">
                <v:group id="Group 68" o:spid="_x0000_s1052" style="position:absolute;left:1587;width:44063;height:21463" coordsize="44062,2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shape id="Picture 66" o:spid="_x0000_s1053" type="#_x0000_t75" alt="A close up of a map&#10;&#10;Description automatically generated" style="position:absolute;width:20574;height:2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">
                    <v:imagedata r:id="rId33" o:title="A close up of a map&#10;&#10;Description automatically generated" cropleft="10971f" cropright="14174f"/>
                  </v:shape>
                  <v:shape id="Picture 67" o:spid="_x0000_s1054" type="#_x0000_t75" alt="A close up of a map&#10;&#10;Description automatically generated" style="position:absolute;left:22796;top:63;width:21266;height:20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">
                    <v:imagedata r:id="rId34" o:title="A close up of a map&#10;&#10;Description automatically generated" cropleft="8092f" cropright="14139f"/>
                  </v:shape>
                </v:group>
                <v:shape id="Text Box 69" o:spid="_x0000_s1055" type="#_x0000_t202" style="position:absolute;left:-6585;top:22034;width:5850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027EF29F" w14:textId="48C06D20" w:rsidR="00BD7B4E" w:rsidRPr="006D068F" w:rsidRDefault="00BD7B4E" w:rsidP="00BD7B4E">
                        <w:pPr>
                          <w:pStyle w:val="Caption"/>
                          <w:ind w:firstLine="0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: Left: </w:t>
                        </w:r>
                        <w:r w:rsidR="008067ED">
                          <w:t>cartesian</w:t>
                        </w:r>
                        <w:r>
                          <w:t xml:space="preserve"> representation of tracks. Right: helix-invariant representation of tracks</w:t>
                        </w:r>
                        <w:r w:rsidR="005C4C8D">
                          <w:t xml:space="preserve"> Note the separation of each track in the invariant representation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652A8BD" w14:textId="3D0E2282" w:rsidR="00D265AB" w:rsidRDefault="00BC0185" w:rsidP="00D265AB">
      <w:pPr>
        <w:pStyle w:val="ListParagraph"/>
        <w:numPr>
          <w:ilvl w:val="0"/>
          <w:numId w:val="37"/>
        </w:num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ϑ</m:t>
                </m:r>
              </m:e>
            </m:d>
          </m:e>
        </m:func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cos⁡</m:t>
        </m:r>
        <m:r>
          <w:rPr>
            <w:rFonts w:ascii="Cambria Math" w:hAnsi="Cambria Math"/>
          </w:rPr>
          <m:t>(ϑ)</m:t>
        </m:r>
      </m:oMath>
      <w:r w:rsidR="00D34C6D">
        <w:t>: represent</w:t>
      </w:r>
      <w:proofErr w:type="spellStart"/>
      <w:r w:rsidR="00737085">
        <w:t>s</w:t>
      </w:r>
      <w:proofErr w:type="spellEnd"/>
      <w:r w:rsidR="00737085">
        <w:t xml:space="preserve"> the </w:t>
      </w:r>
      <w:r w:rsidR="00C34705">
        <w:t>tangential angle</w:t>
      </w:r>
      <w:r w:rsidR="00737085">
        <w:t xml:space="preserve"> of the helix.</w:t>
      </w:r>
      <w:r w:rsidR="00BE3193">
        <w:t xml:space="preserve"> We take the sine and cosine to account for periodicity of the angle, and so avoid numerical instability</w:t>
      </w:r>
    </w:p>
    <w:p w14:paraId="38693461" w14:textId="01AB9EF3" w:rsidR="0098772D" w:rsidRPr="00482236" w:rsidRDefault="00BC0185" w:rsidP="00EB4BA3">
      <w:pPr>
        <w:pStyle w:val="ListParagraph"/>
        <w:numPr>
          <w:ilvl w:val="0"/>
          <w:numId w:val="37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</m:oMath>
      <w:r w:rsidR="00C34705">
        <w:t>: invariant for high-momentum particles</w:t>
      </w:r>
    </w:p>
    <w:p w14:paraId="4C1A52E0" w14:textId="42B53080" w:rsidR="002D0C19" w:rsidRDefault="005C4C8D" w:rsidP="0041138F">
      <w:pPr>
        <w:pStyle w:val="Heading2"/>
      </w:pPr>
      <w:bookmarkStart w:id="19" w:name="_Toc43547845"/>
      <w:r>
        <w:lastRenderedPageBreak/>
        <w:t>Clustering</w:t>
      </w:r>
      <w:bookmarkEnd w:id="19"/>
    </w:p>
    <w:p w14:paraId="0FABD440" w14:textId="7B870AB1" w:rsidR="00EB4BA3" w:rsidRDefault="00482236" w:rsidP="005C4C8D">
      <w:pPr>
        <w:pStyle w:val="Fir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448" behindDoc="0" locked="0" layoutInCell="1" allowOverlap="1" wp14:anchorId="6A2DF7D6" wp14:editId="45D2BD99">
                <wp:simplePos x="0" y="0"/>
                <wp:positionH relativeFrom="margin">
                  <wp:align>center</wp:align>
                </wp:positionH>
                <wp:positionV relativeFrom="paragraph">
                  <wp:posOffset>94706</wp:posOffset>
                </wp:positionV>
                <wp:extent cx="4654550" cy="1404620"/>
                <wp:effectExtent l="0" t="0" r="12700" b="101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455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675E1" w14:textId="15A6F324" w:rsidR="002F6E4E" w:rsidRPr="002F6E4E" w:rsidRDefault="002F6E4E" w:rsidP="002F6E4E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Compute helix-invariant features for each hit.</w:t>
                            </w:r>
                          </w:p>
                          <w:p w14:paraId="2F6518F3" w14:textId="1B1CB38F" w:rsidR="002F6E4E" w:rsidRPr="002F6E4E" w:rsidRDefault="002F6E4E" w:rsidP="002F6E4E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Loop for n</w:t>
                            </w:r>
                            <w:r>
                              <w:rPr>
                                <w:rFonts w:ascii="Consolas" w:hAnsi="Consolas"/>
                              </w:rPr>
                              <w:t>_iters</w:t>
                            </w:r>
                            <w:r w:rsidRPr="002F6E4E">
                              <w:rPr>
                                <w:rFonts w:ascii="Consolas" w:hAnsi="Consolas"/>
                              </w:rPr>
                              <w:t>:</w:t>
                            </w:r>
                          </w:p>
                          <w:p w14:paraId="547ADE72" w14:textId="77777777" w:rsidR="002F6E4E" w:rsidRPr="002F6E4E" w:rsidRDefault="002F6E4E" w:rsidP="002F6E4E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Calculate new values of tangential angle features.</w:t>
                            </w:r>
                          </w:p>
                          <w:p w14:paraId="08B48FC9" w14:textId="77777777" w:rsidR="002F6E4E" w:rsidRPr="002F6E4E" w:rsidRDefault="002F6E4E" w:rsidP="002F6E4E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Scale the features.</w:t>
                            </w:r>
                          </w:p>
                          <w:p w14:paraId="11FCD9BB" w14:textId="77777777" w:rsidR="002F6E4E" w:rsidRPr="002F6E4E" w:rsidRDefault="002F6E4E" w:rsidP="002F6E4E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Perform a clustering of hits using the DBSCAN algorithm.</w:t>
                            </w:r>
                          </w:p>
                          <w:p w14:paraId="2C3987E4" w14:textId="77777777" w:rsidR="002F6E4E" w:rsidRPr="002F6E4E" w:rsidRDefault="002F6E4E" w:rsidP="002F6E4E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 xml:space="preserve">Count size of each new cluster as N2. </w:t>
                            </w:r>
                          </w:p>
                          <w:p w14:paraId="0C5C756F" w14:textId="34E44FDF" w:rsidR="002F6E4E" w:rsidRDefault="002F6E4E" w:rsidP="002F6E4E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 w:rsidRPr="002F6E4E">
                              <w:rPr>
                                <w:rFonts w:ascii="Consolas" w:hAnsi="Consolas"/>
                              </w:rPr>
                              <w:t>For each hit: if the new cluster size is greater than the old cluster size N1, and less than 20, accept the new cluster assignment.</w:t>
                            </w:r>
                          </w:p>
                          <w:p w14:paraId="35D8F082" w14:textId="1DE92F13" w:rsidR="00E270C3" w:rsidRPr="00E270C3" w:rsidRDefault="00E270C3" w:rsidP="00E270C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hd w:val="clear" w:color="auto" w:fill="F2F2F2" w:themeFill="background1" w:themeFillShade="F2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Return clustered hits.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2DF7D6" id="Text Box 2" o:spid="_x0000_s1056" type="#_x0000_t202" style="position:absolute;left:0;text-align:left;margin-left:0;margin-top:7.45pt;width:366.5pt;height:110.6pt;z-index:251688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" fillcolor="#f2f2f2 [3052]">
                <v:textbox style="mso-fit-shape-to-text:t">
                  <w:txbxContent>
                    <w:p w14:paraId="468675E1" w14:textId="15A6F324" w:rsidR="002F6E4E" w:rsidRPr="002F6E4E" w:rsidRDefault="002F6E4E" w:rsidP="002F6E4E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Compute helix-invariant features for each hit.</w:t>
                      </w:r>
                    </w:p>
                    <w:p w14:paraId="2F6518F3" w14:textId="1B1CB38F" w:rsidR="002F6E4E" w:rsidRPr="002F6E4E" w:rsidRDefault="002F6E4E" w:rsidP="002F6E4E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Loop for n</w:t>
                      </w:r>
                      <w:r>
                        <w:rPr>
                          <w:rFonts w:ascii="Consolas" w:hAnsi="Consolas"/>
                        </w:rPr>
                        <w:t>_iters</w:t>
                      </w:r>
                      <w:r w:rsidRPr="002F6E4E">
                        <w:rPr>
                          <w:rFonts w:ascii="Consolas" w:hAnsi="Consolas"/>
                        </w:rPr>
                        <w:t>:</w:t>
                      </w:r>
                    </w:p>
                    <w:p w14:paraId="547ADE72" w14:textId="77777777" w:rsidR="002F6E4E" w:rsidRPr="002F6E4E" w:rsidRDefault="002F6E4E" w:rsidP="002F6E4E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Calculate new values of tangential angle features.</w:t>
                      </w:r>
                    </w:p>
                    <w:p w14:paraId="08B48FC9" w14:textId="77777777" w:rsidR="002F6E4E" w:rsidRPr="002F6E4E" w:rsidRDefault="002F6E4E" w:rsidP="002F6E4E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Scale the features.</w:t>
                      </w:r>
                    </w:p>
                    <w:p w14:paraId="11FCD9BB" w14:textId="77777777" w:rsidR="002F6E4E" w:rsidRPr="002F6E4E" w:rsidRDefault="002F6E4E" w:rsidP="002F6E4E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Perform a clustering of hits using the DBSCAN algorithm.</w:t>
                      </w:r>
                    </w:p>
                    <w:p w14:paraId="2C3987E4" w14:textId="77777777" w:rsidR="002F6E4E" w:rsidRPr="002F6E4E" w:rsidRDefault="002F6E4E" w:rsidP="002F6E4E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 xml:space="preserve">Count size of each new cluster as N2. </w:t>
                      </w:r>
                    </w:p>
                    <w:p w14:paraId="0C5C756F" w14:textId="34E44FDF" w:rsidR="002F6E4E" w:rsidRDefault="002F6E4E" w:rsidP="002F6E4E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 w:rsidRPr="002F6E4E">
                        <w:rPr>
                          <w:rFonts w:ascii="Consolas" w:hAnsi="Consolas"/>
                        </w:rPr>
                        <w:t>For each hit: if the new cluster size is greater than the old cluster size N1, and less than 20, accept the new cluster assignment.</w:t>
                      </w:r>
                    </w:p>
                    <w:p w14:paraId="35D8F082" w14:textId="1DE92F13" w:rsidR="00E270C3" w:rsidRPr="00E270C3" w:rsidRDefault="00E270C3" w:rsidP="00E270C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hd w:val="clear" w:color="auto" w:fill="F2F2F2" w:themeFill="background1" w:themeFillShade="F2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Return clustered hits.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34AA04" w14:textId="2E63F374" w:rsidR="00EB4BA3" w:rsidRDefault="00EB4BA3" w:rsidP="005C4C8D">
      <w:pPr>
        <w:pStyle w:val="Firstparagraph"/>
      </w:pPr>
    </w:p>
    <w:p w14:paraId="796E94B8" w14:textId="26961761" w:rsidR="00482236" w:rsidRDefault="00482236" w:rsidP="00482236"/>
    <w:p w14:paraId="65E516D5" w14:textId="4093F799" w:rsidR="00482236" w:rsidRDefault="00482236" w:rsidP="00482236"/>
    <w:p w14:paraId="2CA1A248" w14:textId="4307A119" w:rsidR="00482236" w:rsidRDefault="00482236" w:rsidP="00482236"/>
    <w:p w14:paraId="16BC0B82" w14:textId="75E93A9C" w:rsidR="00482236" w:rsidRDefault="00482236" w:rsidP="00482236"/>
    <w:p w14:paraId="0C773C7F" w14:textId="555896D2" w:rsidR="00482236" w:rsidRDefault="00482236" w:rsidP="00482236"/>
    <w:p w14:paraId="429EE974" w14:textId="656EE7F2" w:rsidR="00482236" w:rsidRDefault="00482236" w:rsidP="00482236"/>
    <w:p w14:paraId="6AC522D3" w14:textId="27D5F8C8" w:rsidR="00482236" w:rsidRDefault="00482236" w:rsidP="00482236"/>
    <w:p w14:paraId="56B5DB82" w14:textId="77777777" w:rsidR="00482236" w:rsidRPr="00482236" w:rsidRDefault="00482236" w:rsidP="00482236"/>
    <w:p w14:paraId="6E3EE30E" w14:textId="7282D16C" w:rsidR="00EB4BA3" w:rsidRDefault="00EB4BA3" w:rsidP="005C4C8D">
      <w:pPr>
        <w:pStyle w:val="Firstparagraph"/>
      </w:pPr>
    </w:p>
    <w:p w14:paraId="6CBDEBF1" w14:textId="34C51B25" w:rsidR="002F7E7F" w:rsidRDefault="005C4C8D" w:rsidP="0041138F">
      <w:pPr>
        <w:pStyle w:val="Firstparagraph"/>
      </w:pPr>
      <w:r>
        <w:t xml:space="preserve">To compute the clusters for each event, </w:t>
      </w:r>
      <w:r w:rsidR="00E03462">
        <w:t xml:space="preserve">I </w:t>
      </w:r>
      <w:r w:rsidR="0041138F">
        <w:t xml:space="preserve">followed the above algorithm. </w:t>
      </w:r>
      <w:r w:rsidR="00D83BB0">
        <w:t xml:space="preserve">The clustering prioritises </w:t>
      </w:r>
      <w:r w:rsidR="008B6803">
        <w:t>larger clusters, but performs no evaluation of the quality of a cluster after it is formed.</w:t>
      </w:r>
    </w:p>
    <w:p w14:paraId="2E0F21EF" w14:textId="712CF62D" w:rsidR="002F7E7F" w:rsidRDefault="002F7E7F" w:rsidP="002F7E7F">
      <w:pPr>
        <w:pStyle w:val="Heading3"/>
      </w:pPr>
      <w:bookmarkStart w:id="20" w:name="_Toc43547846"/>
      <w:r>
        <w:t>DBSCAN</w:t>
      </w:r>
      <w:bookmarkEnd w:id="20"/>
    </w:p>
    <w:p w14:paraId="64ED108F" w14:textId="6985D0C0" w:rsidR="002F7E7F" w:rsidRDefault="002F7E7F" w:rsidP="002F7E7F">
      <w:pPr>
        <w:pStyle w:val="Firstparagraph"/>
      </w:pPr>
      <w:r>
        <w:t>DBSCAN (</w:t>
      </w:r>
      <w:r w:rsidR="00582B20">
        <w:t xml:space="preserve">Density Based Spatial Clustering of Applications with Noise) is a density-based clustering algorithm. </w:t>
      </w:r>
      <w:r w:rsidR="00FF791D">
        <w:t>This algorithm</w:t>
      </w:r>
      <w:r w:rsidR="00D341C1">
        <w:t xml:space="preserve"> works as follows:</w:t>
      </w:r>
    </w:p>
    <w:p w14:paraId="4DA64937" w14:textId="66499E9F" w:rsidR="00D341C1" w:rsidRDefault="00D341C1" w:rsidP="00D341C1">
      <w:pPr>
        <w:pStyle w:val="ListParagraph"/>
        <w:numPr>
          <w:ilvl w:val="0"/>
          <w:numId w:val="39"/>
        </w:numPr>
      </w:pPr>
      <w:r>
        <w:t xml:space="preserve">Find the points within a radius </w:t>
      </w:r>
      <m:oMath>
        <m:r>
          <w:rPr>
            <w:rFonts w:ascii="Cambria Math" w:hAnsi="Cambria Math"/>
          </w:rPr>
          <m:t>ε</m:t>
        </m:r>
      </m:oMath>
      <w:r w:rsidR="00271BCB">
        <w:t xml:space="preserve"> of every point.</w:t>
      </w:r>
      <w:r w:rsidR="001A2344">
        <w:t xml:space="preserve"> Label those points with more than </w:t>
      </w:r>
      <w:proofErr w:type="spellStart"/>
      <w:r w:rsidR="001A2344" w:rsidRPr="00632CCF">
        <w:rPr>
          <w:i/>
          <w:iCs/>
        </w:rPr>
        <w:t>minPts</w:t>
      </w:r>
      <w:proofErr w:type="spellEnd"/>
      <w:r w:rsidR="001A2344">
        <w:t xml:space="preserve"> as core points.</w:t>
      </w:r>
    </w:p>
    <w:p w14:paraId="61E20B26" w14:textId="27394420" w:rsidR="00271BCB" w:rsidRDefault="00271BCB" w:rsidP="00D341C1">
      <w:pPr>
        <w:pStyle w:val="ListParagraph"/>
        <w:numPr>
          <w:ilvl w:val="0"/>
          <w:numId w:val="39"/>
        </w:numPr>
      </w:pPr>
      <w:r>
        <w:t xml:space="preserve">Find the </w:t>
      </w:r>
      <w:r w:rsidR="001A2344">
        <w:t>connected points of core points</w:t>
      </w:r>
      <w:r w:rsidR="007C0E32">
        <w:t>, ignoring non-core points.</w:t>
      </w:r>
    </w:p>
    <w:p w14:paraId="5AF752B8" w14:textId="6A2CA2B7" w:rsidR="007C0E32" w:rsidRDefault="009F0C4B" w:rsidP="00D341C1">
      <w:pPr>
        <w:pStyle w:val="ListParagraph"/>
        <w:numPr>
          <w:ilvl w:val="0"/>
          <w:numId w:val="39"/>
        </w:numPr>
      </w:pPr>
      <w:r>
        <w:t xml:space="preserve">For each non-core point, assign to a cluster if it is within </w:t>
      </w:r>
      <m:oMath>
        <m:r>
          <w:rPr>
            <w:rFonts w:ascii="Cambria Math" w:hAnsi="Cambria Math"/>
          </w:rPr>
          <m:t xml:space="preserve">ε. </m:t>
        </m:r>
      </m:oMath>
      <w:r w:rsidR="00143432">
        <w:t>Else assign to noise.</w:t>
      </w:r>
    </w:p>
    <w:p w14:paraId="41FE6A8F" w14:textId="0817DC26" w:rsidR="00A74D5A" w:rsidRDefault="00ED6F77" w:rsidP="00ED6F77">
      <w:pPr>
        <w:ind w:firstLine="0"/>
      </w:pPr>
      <w:r>
        <w:t>The advantage of using this algorithm is that it can find clusters of any shape</w:t>
      </w:r>
      <w:r w:rsidR="00BB6267">
        <w:t xml:space="preserve">, and it does not require </w:t>
      </w:r>
      <w:r w:rsidR="00430713">
        <w:t xml:space="preserve">the number of clusters to be set in advance (as this number is unknown in our case). </w:t>
      </w:r>
      <w:r w:rsidR="00F6486C">
        <w:t>Our clusters may take the shape of lines, so a density-based</w:t>
      </w:r>
      <w:r w:rsidR="00017403">
        <w:t xml:space="preserve"> approach seems like the way to go. </w:t>
      </w:r>
      <w:r w:rsidR="00A74D5A">
        <w:t>Finally, it is fast – an important consideration given the size of our dataset.</w:t>
      </w:r>
    </w:p>
    <w:p w14:paraId="48A4D69F" w14:textId="586410A8" w:rsidR="00A74D5A" w:rsidRDefault="00721765" w:rsidP="00721765">
      <w:pPr>
        <w:pStyle w:val="Heading2"/>
      </w:pPr>
      <w:bookmarkStart w:id="21" w:name="_Toc43547847"/>
      <w:r>
        <w:t>Scoring Metric</w:t>
      </w:r>
      <w:bookmarkEnd w:id="21"/>
    </w:p>
    <w:p w14:paraId="6DD2A798" w14:textId="5BAF5AF7" w:rsidR="003136BF" w:rsidRDefault="00AA6EAC" w:rsidP="00783C25">
      <w:pPr>
        <w:ind w:firstLine="0"/>
      </w:pPr>
      <w:r>
        <w:t xml:space="preserve">The scoring metric for the competition was </w:t>
      </w:r>
      <w:r w:rsidR="00897FEE">
        <w:t>used in this project</w:t>
      </w:r>
      <w:sdt>
        <w:sdtPr>
          <w:id w:val="-737392769"/>
          <w:citation/>
        </w:sdtPr>
        <w:sdtEndPr/>
        <w:sdtContent>
          <w:r w:rsidR="00806B3C">
            <w:fldChar w:fldCharType="begin"/>
          </w:r>
          <w:r w:rsidR="00806B3C">
            <w:instrText xml:space="preserve"> CITATION Kag18 \l 2057 </w:instrText>
          </w:r>
          <w:r w:rsidR="00806B3C">
            <w:fldChar w:fldCharType="separate"/>
          </w:r>
          <w:r w:rsidR="00806B3C">
            <w:rPr>
              <w:noProof/>
            </w:rPr>
            <w:t xml:space="preserve"> [1]</w:t>
          </w:r>
          <w:r w:rsidR="00806B3C">
            <w:fldChar w:fldCharType="end"/>
          </w:r>
        </w:sdtContent>
      </w:sdt>
      <w:r w:rsidR="00897FEE">
        <w:t>. This score is defined as</w:t>
      </w:r>
      <w:r w:rsidR="00E66C65">
        <w:t xml:space="preserve"> </w:t>
      </w:r>
      <w:r w:rsidR="00E66C65" w:rsidRPr="00E66C65">
        <w:t>t</w:t>
      </w:r>
      <w:r w:rsidR="00897FEE" w:rsidRPr="00E66C65">
        <w:t>he intersection between the reconstructed tracks and the ground truth particles, normalized to one per event.</w:t>
      </w:r>
      <w:r w:rsidR="00E66C65">
        <w:t xml:space="preserve"> O</w:t>
      </w:r>
      <w:r w:rsidR="00783C25">
        <w:t>nly those clusters with more than 50% of its hits correctly matched to a single particle have score above zero. Additionally, the cluster must contain more than 50% of the matching particle's hits. This is known as the double majority</w:t>
      </w:r>
      <w:r w:rsidR="00E66C65">
        <w:t xml:space="preserve"> rule</w:t>
      </w:r>
      <w:r w:rsidR="00783C25">
        <w:t xml:space="preserve">. </w:t>
      </w:r>
    </w:p>
    <w:p w14:paraId="1ECC7131" w14:textId="77777777" w:rsidR="003136BF" w:rsidRDefault="003136BF" w:rsidP="00783C25">
      <w:pPr>
        <w:ind w:firstLine="0"/>
      </w:pPr>
    </w:p>
    <w:p w14:paraId="2C3088AE" w14:textId="275ECD45" w:rsidR="00706E16" w:rsidRDefault="00783C25" w:rsidP="00783C25">
      <w:pPr>
        <w:ind w:firstLine="0"/>
      </w:pPr>
      <w:r>
        <w:lastRenderedPageBreak/>
        <w:t>The score of the track that matches this rule is then the sum of the weights of the points the intersection between the track and the particle. This per-track score is then summed over the event, normalized to one.</w:t>
      </w:r>
      <w:r w:rsidR="003136BF">
        <w:t xml:space="preserve"> An R implementation (the original function was in Python) is below:</w:t>
      </w:r>
      <w:sdt>
        <w:sdtPr>
          <w:id w:val="1665583479"/>
          <w:citation/>
        </w:sdtPr>
        <w:sdtEndPr/>
        <w:sdtContent>
          <w:r w:rsidR="00806B3C">
            <w:fldChar w:fldCharType="begin"/>
          </w:r>
          <w:r w:rsidR="00806B3C">
            <w:instrText xml:space="preserve"> CITATION Vic18 \l 2057 </w:instrText>
          </w:r>
          <w:r w:rsidR="00806B3C">
            <w:fldChar w:fldCharType="separate"/>
          </w:r>
          <w:r w:rsidR="00806B3C">
            <w:rPr>
              <w:noProof/>
            </w:rPr>
            <w:t xml:space="preserve"> [3]</w:t>
          </w:r>
          <w:r w:rsidR="00806B3C">
            <w:fldChar w:fldCharType="end"/>
          </w:r>
        </w:sdtContent>
      </w:sdt>
    </w:p>
    <w:p w14:paraId="018BF862" w14:textId="77777777" w:rsidR="005207CD" w:rsidRDefault="005207CD" w:rsidP="00783C25">
      <w:pPr>
        <w:ind w:firstLine="0"/>
      </w:pPr>
    </w:p>
    <w:p w14:paraId="7CD3CF4F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score 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&lt;-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b/>
          <w:bCs/>
          <w:color w:val="0000FF"/>
          <w:sz w:val="18"/>
          <w:szCs w:val="18"/>
          <w:lang w:eastAsia="en-GB"/>
        </w:rPr>
        <w:t>function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(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labelled, truth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)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{</w:t>
      </w:r>
    </w:p>
    <w:p w14:paraId="64C50B66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=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merge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(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labelled, truth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,.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(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hit_id</w:t>
      </w:r>
      <w:proofErr w:type="spellEnd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,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particle_id</w:t>
      </w:r>
      <w:proofErr w:type="spellEnd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 weight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)])</w:t>
      </w:r>
    </w:p>
    <w:p w14:paraId="76533213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 Np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:=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.N, 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by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=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particle_id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]</w:t>
      </w:r>
    </w:p>
    <w:p w14:paraId="70B503ED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,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Nt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:=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.N, 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by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=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track_id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]</w:t>
      </w:r>
    </w:p>
    <w:p w14:paraId="6B649335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,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Ntp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:=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.N, 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by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=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list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(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track_id</w:t>
      </w:r>
      <w:proofErr w:type="spellEnd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,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particle_id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)]</w:t>
      </w:r>
    </w:p>
    <w:p w14:paraId="0C7038B1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 r1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:=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Ntp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/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Nt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]</w:t>
      </w:r>
    </w:p>
    <w:p w14:paraId="483B8916" w14:textId="77777777" w:rsidR="005207CD" w:rsidRPr="005207CD" w:rsidRDefault="005207CD" w:rsidP="005207C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 r2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:=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Ntp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/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Np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]</w:t>
      </w:r>
    </w:p>
    <w:p w14:paraId="28325EA4" w14:textId="1E351D12" w:rsidR="003136BF" w:rsidRPr="00E66C65" w:rsidRDefault="005207CD" w:rsidP="00E66C65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Times New Roman" w:hAnsi="Times New Roman"/>
          <w:sz w:val="22"/>
          <w:szCs w:val="22"/>
          <w:lang w:eastAsia="en-GB"/>
        </w:rPr>
      </w:pP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r w:rsidRPr="005207CD">
        <w:rPr>
          <w:rFonts w:ascii="Courier New" w:hAnsi="Courier New" w:cs="Courier New"/>
          <w:color w:val="8000FF"/>
          <w:sz w:val="18"/>
          <w:szCs w:val="18"/>
          <w:lang w:eastAsia="en-GB"/>
        </w:rPr>
        <w:t>sum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(</w:t>
      </w:r>
      <w:proofErr w:type="spellStart"/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tmp</w:t>
      </w:r>
      <w:proofErr w:type="spellEnd"/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[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r1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&gt;</w:t>
      </w:r>
      <w:r w:rsidRPr="005207CD">
        <w:rPr>
          <w:rFonts w:ascii="Courier New" w:hAnsi="Courier New" w:cs="Courier New"/>
          <w:color w:val="FF8000"/>
          <w:sz w:val="18"/>
          <w:szCs w:val="18"/>
          <w:lang w:eastAsia="en-GB"/>
        </w:rPr>
        <w:t>0.5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&amp;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r2 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&gt;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</w:t>
      </w:r>
      <w:r w:rsidRPr="005207CD">
        <w:rPr>
          <w:rFonts w:ascii="Courier New" w:hAnsi="Courier New" w:cs="Courier New"/>
          <w:color w:val="FF8000"/>
          <w:sz w:val="18"/>
          <w:szCs w:val="18"/>
          <w:lang w:eastAsia="en-GB"/>
        </w:rPr>
        <w:t>0.5</w:t>
      </w:r>
      <w:r w:rsidRPr="005207CD">
        <w:rPr>
          <w:rFonts w:ascii="Courier New" w:hAnsi="Courier New" w:cs="Courier New"/>
          <w:color w:val="000000"/>
          <w:sz w:val="18"/>
          <w:szCs w:val="18"/>
          <w:lang w:eastAsia="en-GB"/>
        </w:rPr>
        <w:t>, weight</w:t>
      </w:r>
      <w:r w:rsidRPr="005207CD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])</w:t>
      </w:r>
    </w:p>
    <w:p w14:paraId="369958D6" w14:textId="22CFAC94" w:rsidR="008913F8" w:rsidRDefault="008913F8" w:rsidP="008913F8">
      <w:pPr>
        <w:pStyle w:val="Heading1"/>
        <w:ind w:left="0"/>
      </w:pPr>
      <w:bookmarkStart w:id="22" w:name="_Toc43547848"/>
      <w:r>
        <w:t>Results</w:t>
      </w:r>
      <w:bookmarkEnd w:id="22"/>
      <w:r>
        <w:t xml:space="preserve"> </w:t>
      </w:r>
    </w:p>
    <w:p w14:paraId="141C7093" w14:textId="18F4F9F6" w:rsidR="00B431BB" w:rsidRDefault="00B431BB" w:rsidP="00B431BB">
      <w:pPr>
        <w:pStyle w:val="Heading2"/>
      </w:pPr>
      <w:bookmarkStart w:id="23" w:name="_Toc43547849"/>
      <w:r>
        <w:t>Maximum Score</w:t>
      </w:r>
      <w:r w:rsidR="007847F2">
        <w:t xml:space="preserve"> on Tr</w:t>
      </w:r>
      <w:r w:rsidR="009540AE">
        <w:t>aining Event</w:t>
      </w:r>
      <w:bookmarkEnd w:id="23"/>
    </w:p>
    <w:p w14:paraId="09F2B00E" w14:textId="0692B31F" w:rsidR="00F9275A" w:rsidRPr="00F9275A" w:rsidRDefault="007847F2" w:rsidP="00F9275A">
      <w:pPr>
        <w:pStyle w:val="Firstparagraph"/>
        <w:rPr>
          <w:b/>
          <w:bCs/>
        </w:rPr>
      </w:pPr>
      <w:r>
        <w:t>To develop the clustering algorithm, the</w:t>
      </w:r>
      <w:r w:rsidR="009540AE">
        <w:t xml:space="preserve"> score was evaluated for a single event, the same one used as visualisation</w:t>
      </w:r>
      <w:r w:rsidR="003846CF">
        <w:t xml:space="preserve">, </w:t>
      </w:r>
      <w:r w:rsidR="00342F9C" w:rsidRPr="0042135B">
        <w:rPr>
          <w:rFonts w:ascii="Consolas" w:hAnsi="Consolas"/>
        </w:rPr>
        <w:t>event000001000</w:t>
      </w:r>
      <w:r w:rsidR="009540AE">
        <w:t xml:space="preserve">. </w:t>
      </w:r>
      <w:r w:rsidR="005C78EB">
        <w:t xml:space="preserve">A maximum score of </w:t>
      </w:r>
      <w:r w:rsidR="005C78EB" w:rsidRPr="005C78EB">
        <w:rPr>
          <w:b/>
          <w:bCs/>
        </w:rPr>
        <w:t>0.</w:t>
      </w:r>
      <w:r w:rsidR="005C78EB">
        <w:rPr>
          <w:b/>
          <w:bCs/>
        </w:rPr>
        <w:t>5279</w:t>
      </w:r>
      <w:r w:rsidR="005C78EB">
        <w:t xml:space="preserve"> was obtained using the clustering detailed above</w:t>
      </w:r>
      <w:r w:rsidR="003B4854">
        <w:t>, for a single event</w:t>
      </w:r>
      <w:r w:rsidR="00AE2776">
        <w:t>.</w:t>
      </w:r>
    </w:p>
    <w:p w14:paraId="2ABE4C29" w14:textId="43379A6D" w:rsidR="004338E6" w:rsidRDefault="00F9275A" w:rsidP="00F9275A">
      <w:pPr>
        <w:pStyle w:val="Heading3"/>
      </w:pPr>
      <w:bookmarkStart w:id="24" w:name="_Toc43547850"/>
      <w:r>
        <w:t>Cluster Sizes</w:t>
      </w:r>
      <w:bookmarkEnd w:id="24"/>
    </w:p>
    <w:p w14:paraId="53C52474" w14:textId="44EE57A5" w:rsidR="00F9275A" w:rsidRDefault="00F9275A" w:rsidP="00F9275A">
      <w:pPr>
        <w:pStyle w:val="Fir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06709FFB" wp14:editId="73E1C5AB">
                <wp:simplePos x="0" y="0"/>
                <wp:positionH relativeFrom="margin">
                  <wp:align>center</wp:align>
                </wp:positionH>
                <wp:positionV relativeFrom="paragraph">
                  <wp:posOffset>2812</wp:posOffset>
                </wp:positionV>
                <wp:extent cx="2927350" cy="1835150"/>
                <wp:effectExtent l="0" t="0" r="6350" b="0"/>
                <wp:wrapTight wrapText="bothSides">
                  <wp:wrapPolygon edited="0">
                    <wp:start x="0" y="0"/>
                    <wp:lineTo x="0" y="19283"/>
                    <wp:lineTo x="2952" y="21301"/>
                    <wp:lineTo x="17711" y="21301"/>
                    <wp:lineTo x="21506" y="19283"/>
                    <wp:lineTo x="21506" y="0"/>
                    <wp:lineTo x="0" y="0"/>
                  </wp:wrapPolygon>
                </wp:wrapTight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350" cy="1835150"/>
                          <a:chOff x="88900" y="0"/>
                          <a:chExt cx="2927350" cy="183515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/>
                          <a:stretch/>
                        </pic:blipFill>
                        <pic:spPr>
                          <a:xfrm>
                            <a:off x="88900" y="0"/>
                            <a:ext cx="2927350" cy="1633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527050" y="1606550"/>
                            <a:ext cx="194945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6AB3A" w14:textId="7E3682A1" w:rsidR="00F9275A" w:rsidRPr="00E70D71" w:rsidRDefault="00F9275A" w:rsidP="00F9275A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056A1F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>: Found cluster sizes.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709FFB" id="Group 54" o:spid="_x0000_s1057" style="position:absolute;left:0;text-align:left;margin-left:0;margin-top:.2pt;width:230.5pt;height:144.5pt;z-index:251689472;mso-position-horizontal:center;mso-position-horizontal-relative:margin;mso-width-relative:margin" coordorigin="889" coordsize="29273,18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">
                <v:shape id="Picture 46" o:spid="_x0000_s1058" type="#_x0000_t75" style="position:absolute;left:889;width:29273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">
                  <v:imagedata r:id="rId36" o:title=""/>
                </v:shape>
                <v:shape id="Text Box 52" o:spid="_x0000_s1059" type="#_x0000_t202" style="position:absolute;left:5270;top:16065;width:1949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lZy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CQ1lZyxQAAANsAAAAP&#10;AAAAAAAAAAAAAAAAAAcCAABkcnMvZG93bnJldi54bWxQSwUGAAAAAAMAAwC3AAAA+QIAAAAA&#10;" stroked="f">
                  <v:textbox inset="0,0,0,0">
                    <w:txbxContent>
                      <w:p w14:paraId="2F26AB3A" w14:textId="7E3682A1" w:rsidR="00F9275A" w:rsidRPr="00E70D71" w:rsidRDefault="00F9275A" w:rsidP="00F9275A">
                        <w:pPr>
                          <w:pStyle w:val="Caption"/>
                          <w:rPr>
                            <w:noProof/>
                            <w:sz w:val="21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056A1F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>: Found cluster sizes.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34F7F7D7" w14:textId="27EBC24E" w:rsidR="00F9275A" w:rsidRDefault="00F9275A" w:rsidP="00F9275A"/>
    <w:p w14:paraId="1A8A03F4" w14:textId="63806B15" w:rsidR="00F9275A" w:rsidRDefault="00F9275A" w:rsidP="00F9275A"/>
    <w:p w14:paraId="12ED4C55" w14:textId="2307F8EF" w:rsidR="00F9275A" w:rsidRDefault="00F9275A" w:rsidP="00F9275A"/>
    <w:p w14:paraId="2FEBAB68" w14:textId="3577912E" w:rsidR="00F9275A" w:rsidRDefault="00F9275A" w:rsidP="00F9275A"/>
    <w:p w14:paraId="47097344" w14:textId="0AFA9515" w:rsidR="00F9275A" w:rsidRDefault="00F9275A" w:rsidP="00F9275A"/>
    <w:p w14:paraId="4A35EC64" w14:textId="11BAA726" w:rsidR="00F9275A" w:rsidRDefault="00F9275A" w:rsidP="00F9275A"/>
    <w:p w14:paraId="3E3808D6" w14:textId="26757BD8" w:rsidR="00715242" w:rsidRDefault="00715242" w:rsidP="00F9275A"/>
    <w:p w14:paraId="041CE6B6" w14:textId="4C5ABD6C" w:rsidR="00715242" w:rsidRPr="00F9275A" w:rsidRDefault="00715242" w:rsidP="00806B3C">
      <w:pPr>
        <w:ind w:firstLine="0"/>
      </w:pPr>
      <w:r>
        <w:t xml:space="preserve">By filtering the </w:t>
      </w:r>
      <w:r w:rsidR="00BA2F56">
        <w:t xml:space="preserve">clusters to remove the large number of smaller, spurious clusters, we can see that there is a small peak at </w:t>
      </w:r>
      <w:r w:rsidR="00D559D5">
        <w:t xml:space="preserve">low cluster sizes, and at </w:t>
      </w:r>
      <w:r w:rsidR="00BA2F56">
        <w:t>around 12 hits per cluster</w:t>
      </w:r>
      <w:r w:rsidR="00D559D5">
        <w:t>, with a slow drop to 20. This is appr</w:t>
      </w:r>
      <w:r w:rsidR="00806B3C">
        <w:t>oxi</w:t>
      </w:r>
      <w:r w:rsidR="00D559D5">
        <w:t xml:space="preserve">mately the same behaviour as the ground truth </w:t>
      </w:r>
      <w:r w:rsidR="00CD08F1">
        <w:t xml:space="preserve">cluster sizes. However, our clustering algorithm clearly clusters together </w:t>
      </w:r>
      <w:r w:rsidR="008C3B7A">
        <w:t>too many small tracks.</w:t>
      </w:r>
    </w:p>
    <w:p w14:paraId="3FB21D8A" w14:textId="3752A72B" w:rsidR="00361BB2" w:rsidRDefault="0035158C" w:rsidP="0035158C">
      <w:pPr>
        <w:pStyle w:val="Heading3"/>
      </w:pPr>
      <w:bookmarkStart w:id="25" w:name="_Toc43547851"/>
      <w:r>
        <w:t>Parameter Optimisation</w:t>
      </w:r>
      <w:bookmarkEnd w:id="25"/>
    </w:p>
    <w:p w14:paraId="48B43A9C" w14:textId="722378FD" w:rsidR="0035158C" w:rsidRDefault="0035158C" w:rsidP="0035158C">
      <w:pPr>
        <w:pStyle w:val="Firstparagraph"/>
        <w:rPr>
          <w:rFonts w:ascii="CMU Serif" w:hAnsi="CMU Serif" w:cs="CMU Serif"/>
        </w:rPr>
      </w:pPr>
      <w:r>
        <w:t xml:space="preserve">The clustering algorithm </w:t>
      </w:r>
      <w:r w:rsidR="00D4057B">
        <w:t>takes 8 parameters. To optimise these, Bayesian optimisation was performed</w:t>
      </w:r>
      <w:r w:rsidR="002A6729">
        <w:t xml:space="preserve">, using the </w:t>
      </w:r>
      <w:proofErr w:type="spellStart"/>
      <w:r w:rsidR="002A6729">
        <w:rPr>
          <w:rFonts w:ascii="Consolas" w:hAnsi="Consolas"/>
        </w:rPr>
        <w:t>rBayesianOptimization</w:t>
      </w:r>
      <w:proofErr w:type="spellEnd"/>
      <w:r w:rsidR="002A6729">
        <w:rPr>
          <w:rFonts w:ascii="CMU Serif" w:hAnsi="CMU Serif" w:cs="CMU Serif"/>
        </w:rPr>
        <w:t xml:space="preserve"> package.</w:t>
      </w:r>
    </w:p>
    <w:p w14:paraId="55E58928" w14:textId="77777777" w:rsidR="0042135B" w:rsidRPr="0042135B" w:rsidRDefault="0042135B" w:rsidP="0042135B"/>
    <w:p w14:paraId="3E36041F" w14:textId="564E230D" w:rsidR="00144099" w:rsidRPr="00392380" w:rsidRDefault="00144099" w:rsidP="00144099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lastRenderedPageBreak/>
        <w:t xml:space="preserve">w1-w6: </w:t>
      </w:r>
      <w:r>
        <w:t>weights for each helix-invariant feature.</w:t>
      </w:r>
    </w:p>
    <w:p w14:paraId="0EA398C5" w14:textId="6FD06094" w:rsidR="00144099" w:rsidRPr="00A96489" w:rsidRDefault="00392380" w:rsidP="00144099">
      <w:pPr>
        <w:pStyle w:val="ListParagraph"/>
        <w:numPr>
          <w:ilvl w:val="0"/>
          <w:numId w:val="40"/>
        </w:numPr>
        <w:rPr>
          <w:b/>
          <w:bCs/>
        </w:rPr>
      </w:pPr>
      <w:proofErr w:type="spellStart"/>
      <w:r w:rsidRPr="00392380">
        <w:rPr>
          <w:b/>
          <w:bCs/>
        </w:rPr>
        <w:t>n_iters</w:t>
      </w:r>
      <w:proofErr w:type="spellEnd"/>
      <w:r w:rsidRPr="00392380">
        <w:rPr>
          <w:b/>
          <w:bCs/>
        </w:rPr>
        <w:t>:</w:t>
      </w:r>
      <w:r>
        <w:rPr>
          <w:b/>
          <w:bCs/>
        </w:rPr>
        <w:t xml:space="preserve"> </w:t>
      </w:r>
      <w:r w:rsidR="00A96489">
        <w:t xml:space="preserve">value of </w:t>
      </w:r>
      <w:proofErr w:type="spellStart"/>
      <w:r w:rsidR="00A96489" w:rsidRPr="00A96489">
        <w:rPr>
          <w:b/>
          <w:bCs/>
        </w:rPr>
        <w:t>n_iter</w:t>
      </w:r>
      <w:proofErr w:type="spellEnd"/>
      <w:r w:rsidR="00A96489">
        <w:t xml:space="preserve"> in the clustering algorithm.</w:t>
      </w:r>
    </w:p>
    <w:p w14:paraId="28161101" w14:textId="489408D4" w:rsidR="00A96489" w:rsidRPr="00A96489" w:rsidRDefault="00A96489" w:rsidP="00144099">
      <w:pPr>
        <w:pStyle w:val="ListParagraph"/>
        <w:numPr>
          <w:ilvl w:val="0"/>
          <w:numId w:val="40"/>
        </w:numPr>
        <w:rPr>
          <w:b/>
          <w:bCs/>
        </w:rPr>
      </w:pPr>
      <w:r w:rsidRPr="00A96489">
        <w:rPr>
          <w:b/>
          <w:bCs/>
        </w:rPr>
        <w:t>ep:</w:t>
      </w:r>
      <w:r>
        <w:rPr>
          <w:b/>
          <w:bCs/>
        </w:rPr>
        <w:t xml:space="preserve"> </w:t>
      </w:r>
      <w:r w:rsidR="0042135B">
        <w:t>radius of points for clustering in DBSCAN.</w:t>
      </w:r>
    </w:p>
    <w:p w14:paraId="54E105A6" w14:textId="124E52CF" w:rsidR="00144099" w:rsidRPr="00E66C65" w:rsidRDefault="00144099" w:rsidP="00144099">
      <w:pPr>
        <w:shd w:val="clear" w:color="auto" w:fill="FFFFFF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58E21CFF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OPT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BayesianOptimization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single4opt,</w:t>
      </w:r>
    </w:p>
    <w:p w14:paraId="078637D9" w14:textId="5AF760F4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bounds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list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w1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3.0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w2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3.0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w3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0.5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1.0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</w:p>
    <w:p w14:paraId="4AD1DD3C" w14:textId="0329DF55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            w4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0.5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w5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0.05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w6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0.05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</w:p>
    <w:p w14:paraId="41752452" w14:textId="6D0BF0DE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           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n_iters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150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L,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200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L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ep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c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0.001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0.01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</w:p>
    <w:p w14:paraId="5498A3EA" w14:textId="77777777" w:rsid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</w:p>
    <w:p w14:paraId="3101E5D6" w14:textId="04599106" w:rsidR="00BE7EDB" w:rsidRPr="00E66C65" w:rsidRDefault="00BE7EDB" w:rsidP="00E66C65">
      <w:pPr>
        <w:shd w:val="clear" w:color="auto" w:fill="F2F2F2" w:themeFill="background1" w:themeFillShade="F2"/>
        <w:spacing w:line="240" w:lineRule="auto"/>
        <w:ind w:firstLine="72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init_points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3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n_iter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20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acq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proofErr w:type="spellStart"/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ucb</w:t>
      </w:r>
      <w:proofErr w:type="spellEnd"/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kappa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2.576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</w:p>
    <w:p w14:paraId="61A7C901" w14:textId="20AD66EF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="00E66C65">
        <w:rPr>
          <w:rFonts w:ascii="Courier New" w:hAnsi="Courier New" w:cs="Courier New"/>
          <w:color w:val="000000"/>
          <w:sz w:val="16"/>
          <w:szCs w:val="16"/>
          <w:lang w:eastAsia="en-GB"/>
        </w:rPr>
        <w:tab/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eps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,verbose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57A295EF" w14:textId="77777777" w:rsidR="00144099" w:rsidRPr="00144099" w:rsidRDefault="00144099" w:rsidP="00144099">
      <w:pPr>
        <w:shd w:val="clear" w:color="auto" w:fill="FFFFFF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</w:p>
    <w:p w14:paraId="135EC97E" w14:textId="77777777" w:rsidR="00144099" w:rsidRPr="00144099" w:rsidRDefault="00144099" w:rsidP="00144099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>Best Parameters Found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: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</w:p>
    <w:p w14:paraId="3664AE2E" w14:textId="77777777" w:rsidR="00144099" w:rsidRPr="00144099" w:rsidRDefault="00144099" w:rsidP="00144099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Round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15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</w:t>
      </w:r>
    </w:p>
    <w:p w14:paraId="4F7AF885" w14:textId="77777777" w:rsidR="00144099" w:rsidRPr="00144099" w:rsidRDefault="00144099" w:rsidP="00144099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w1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2.7321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w2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3.0000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w3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0.9561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w4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0.5000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w5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0.0218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w6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0.0289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</w:p>
    <w:p w14:paraId="3B9CF00A" w14:textId="77777777" w:rsidR="00144099" w:rsidRPr="00144099" w:rsidRDefault="00144099" w:rsidP="00144099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en-GB"/>
        </w:rPr>
      </w:pPr>
      <w:proofErr w:type="spellStart"/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>n_iters</w:t>
      </w:r>
      <w:proofErr w:type="spellEnd"/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200.0000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 ep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0.0090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</w:p>
    <w:p w14:paraId="1AB0591B" w14:textId="58262329" w:rsidR="00144099" w:rsidRPr="00E837FA" w:rsidRDefault="00144099" w:rsidP="00E837FA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Times New Roman" w:hAnsi="Times New Roman"/>
          <w:sz w:val="24"/>
          <w:lang w:eastAsia="en-GB"/>
        </w:rPr>
      </w:pP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Value </w:t>
      </w:r>
      <w:r w:rsidRPr="00144099">
        <w:rPr>
          <w:rFonts w:ascii="Courier New" w:hAnsi="Courier New" w:cs="Courier New"/>
          <w:b/>
          <w:bCs/>
          <w:color w:val="000080"/>
          <w:sz w:val="20"/>
          <w:szCs w:val="20"/>
          <w:lang w:eastAsia="en-GB"/>
        </w:rPr>
        <w:t>=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  <w:r w:rsidRPr="00144099">
        <w:rPr>
          <w:rFonts w:ascii="Courier New" w:hAnsi="Courier New" w:cs="Courier New"/>
          <w:color w:val="FF8000"/>
          <w:sz w:val="20"/>
          <w:szCs w:val="20"/>
          <w:lang w:eastAsia="en-GB"/>
        </w:rPr>
        <w:t>0.5279</w:t>
      </w:r>
      <w:r w:rsidRPr="00144099">
        <w:rPr>
          <w:rFonts w:ascii="Courier New" w:hAnsi="Courier New" w:cs="Courier New"/>
          <w:color w:val="000000"/>
          <w:sz w:val="20"/>
          <w:szCs w:val="20"/>
          <w:lang w:eastAsia="en-GB"/>
        </w:rPr>
        <w:t xml:space="preserve"> </w:t>
      </w:r>
    </w:p>
    <w:p w14:paraId="10719328" w14:textId="7FBAB236" w:rsidR="00AE2776" w:rsidRDefault="00AE2776" w:rsidP="00AE2776">
      <w:pPr>
        <w:pStyle w:val="Heading2"/>
      </w:pPr>
      <w:bookmarkStart w:id="26" w:name="_Toc43547852"/>
      <w:r>
        <w:t>Maximum Score on Test Events</w:t>
      </w:r>
      <w:bookmarkEnd w:id="26"/>
    </w:p>
    <w:p w14:paraId="69D2C772" w14:textId="40257CF2" w:rsidR="00806B3C" w:rsidRDefault="00AE2776" w:rsidP="0041138F">
      <w:pPr>
        <w:pStyle w:val="Firstparagraph"/>
      </w:pPr>
      <w:r>
        <w:t xml:space="preserve">To evaluate the algorithm’s performance on unseen events, </w:t>
      </w:r>
      <w:r w:rsidR="00BE7EDB">
        <w:t>it was</w:t>
      </w:r>
      <w:r>
        <w:t xml:space="preserve"> evaluated for te</w:t>
      </w:r>
      <w:r w:rsidR="00342F9C">
        <w:t>n more</w:t>
      </w:r>
      <w:r w:rsidR="00BE7EDB">
        <w:t>, unseen,</w:t>
      </w:r>
      <w:r w:rsidR="00342F9C">
        <w:t xml:space="preserve"> events</w:t>
      </w:r>
      <w:r w:rsidR="009676F0">
        <w:t>.</w:t>
      </w:r>
      <w:r w:rsidR="00361BB2">
        <w:t xml:space="preserve"> To speed </w:t>
      </w:r>
      <w:r w:rsidR="00BE7EDB">
        <w:t>this up, a parallel version was implemented.</w:t>
      </w:r>
      <w:r w:rsidR="00EB7128">
        <w:t xml:space="preserve"> It was not tested on the provided </w:t>
      </w:r>
      <w:r w:rsidR="002468D8">
        <w:t>Test files, as these lack ground truth values. These fil</w:t>
      </w:r>
      <w:r w:rsidR="009D614B">
        <w:t>es were provided so that Kaggle could compute them privately, maintaining fairness in the competition, but are useless for our purposes.</w:t>
      </w:r>
    </w:p>
    <w:p w14:paraId="15DEDE80" w14:textId="77777777" w:rsidR="00806B3C" w:rsidRPr="00BE7EDB" w:rsidRDefault="00806B3C" w:rsidP="00BE7EDB">
      <w:pPr>
        <w:ind w:firstLine="0"/>
      </w:pPr>
    </w:p>
    <w:p w14:paraId="5A284402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scores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foreach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event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9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.combine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proofErr w:type="spellStart"/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rbind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804000"/>
          <w:sz w:val="16"/>
          <w:szCs w:val="16"/>
          <w:lang w:eastAsia="en-GB"/>
        </w:rPr>
        <w:t>%</w:t>
      </w:r>
      <w:proofErr w:type="spellStart"/>
      <w:r w:rsidRPr="00E66C65">
        <w:rPr>
          <w:rFonts w:ascii="Courier New" w:hAnsi="Courier New" w:cs="Courier New"/>
          <w:color w:val="804000"/>
          <w:sz w:val="16"/>
          <w:szCs w:val="16"/>
          <w:lang w:eastAsia="en-GB"/>
        </w:rPr>
        <w:t>dopar</w:t>
      </w:r>
      <w:proofErr w:type="spellEnd"/>
      <w:r w:rsidRPr="00E66C65">
        <w:rPr>
          <w:rFonts w:ascii="Courier New" w:hAnsi="Courier New" w:cs="Courier New"/>
          <w:color w:val="804000"/>
          <w:sz w:val="16"/>
          <w:szCs w:val="16"/>
          <w:lang w:eastAsia="en-GB"/>
        </w:rPr>
        <w:t>%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{</w:t>
      </w:r>
    </w:p>
    <w:p w14:paraId="55C5F2FE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n_event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1001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+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event</w:t>
      </w:r>
    </w:p>
    <w:p w14:paraId="2607D430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path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paste0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"../train_1/event00000"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n_event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15640E15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truth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data.table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read.csv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"-truth.csv"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header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sep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808080"/>
          <w:sz w:val="16"/>
          <w:szCs w:val="16"/>
          <w:lang w:eastAsia="en-GB"/>
        </w:rPr>
        <w:t>","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</w:p>
    <w:p w14:paraId="3A7CEA89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</w:p>
    <w:p w14:paraId="653E585E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clustered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cluster_transform3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</w:p>
    <w:p w14:paraId="23D0FCBF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                              w1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3.0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w2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3.0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w3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1.0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w4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0.2521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w5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0.0211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 w6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0.0474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</w:p>
    <w:p w14:paraId="237CE2C3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                             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n_iters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190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</w:p>
    <w:p w14:paraId="09140F3C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                              ep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E66C65">
        <w:rPr>
          <w:rFonts w:ascii="Courier New" w:hAnsi="Courier New" w:cs="Courier New"/>
          <w:color w:val="FF8000"/>
          <w:sz w:val="16"/>
          <w:szCs w:val="16"/>
          <w:lang w:eastAsia="en-GB"/>
        </w:rPr>
        <w:t>0.0088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619933B5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</w:p>
    <w:p w14:paraId="4D618876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labelled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clustered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,.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n_event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hit_id</w:t>
      </w:r>
      <w:proofErr w:type="spellEnd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</w:t>
      </w:r>
    </w:p>
    <w:p w14:paraId="31BCEB50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s 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score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>labelled, truth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379C2ABD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E66C65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E66C65">
        <w:rPr>
          <w:rFonts w:ascii="Courier New" w:hAnsi="Courier New" w:cs="Courier New"/>
          <w:color w:val="8000FF"/>
          <w:sz w:val="16"/>
          <w:szCs w:val="16"/>
          <w:lang w:eastAsia="en-GB"/>
        </w:rPr>
        <w:t>return</w:t>
      </w:r>
      <w:r w:rsidRPr="00E66C65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E66C65">
        <w:rPr>
          <w:rFonts w:ascii="Courier New" w:hAnsi="Courier New" w:cs="Courier New"/>
          <w:color w:val="000000"/>
          <w:sz w:val="18"/>
          <w:szCs w:val="18"/>
          <w:lang w:eastAsia="en-GB"/>
        </w:rPr>
        <w:t>s</w:t>
      </w:r>
      <w:r w:rsidRPr="00E66C65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)</w:t>
      </w:r>
    </w:p>
    <w:p w14:paraId="7D2063DB" w14:textId="77777777" w:rsidR="00BE7EDB" w:rsidRPr="00E66C65" w:rsidRDefault="00BE7EDB" w:rsidP="00BE7EDB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8"/>
          <w:szCs w:val="18"/>
          <w:lang w:eastAsia="en-GB"/>
        </w:rPr>
      </w:pPr>
      <w:r w:rsidRPr="00E66C65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}</w:t>
      </w:r>
    </w:p>
    <w:tbl>
      <w:tblPr>
        <w:tblStyle w:val="TableGrid"/>
        <w:tblpPr w:leftFromText="180" w:rightFromText="180" w:vertAnchor="text" w:horzAnchor="margin" w:tblpXSpec="center" w:tblpY="186"/>
        <w:tblW w:w="0" w:type="auto"/>
        <w:tblLook w:val="04A0" w:firstRow="1" w:lastRow="0" w:firstColumn="1" w:lastColumn="0" w:noHBand="0" w:noVBand="1"/>
      </w:tblPr>
      <w:tblGrid>
        <w:gridCol w:w="2125"/>
        <w:gridCol w:w="2269"/>
      </w:tblGrid>
      <w:tr w:rsidR="0041138F" w:rsidRPr="009D614B" w14:paraId="7055723E" w14:textId="77777777" w:rsidTr="0041138F">
        <w:tc>
          <w:tcPr>
            <w:tcW w:w="2125" w:type="dxa"/>
            <w:shd w:val="clear" w:color="auto" w:fill="000000" w:themeFill="text1"/>
          </w:tcPr>
          <w:p w14:paraId="2F4D48BB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Event</w:t>
            </w:r>
          </w:p>
        </w:tc>
        <w:tc>
          <w:tcPr>
            <w:tcW w:w="2269" w:type="dxa"/>
            <w:shd w:val="clear" w:color="auto" w:fill="000000" w:themeFill="text1"/>
          </w:tcPr>
          <w:p w14:paraId="42EBEFA5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Score</w:t>
            </w:r>
          </w:p>
        </w:tc>
      </w:tr>
      <w:tr w:rsidR="0041138F" w:rsidRPr="009D614B" w14:paraId="4F9B4C66" w14:textId="77777777" w:rsidTr="0041138F">
        <w:tc>
          <w:tcPr>
            <w:tcW w:w="2125" w:type="dxa"/>
          </w:tcPr>
          <w:p w14:paraId="190CA48B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1001</w:t>
            </w:r>
          </w:p>
        </w:tc>
        <w:tc>
          <w:tcPr>
            <w:tcW w:w="2269" w:type="dxa"/>
          </w:tcPr>
          <w:p w14:paraId="15113141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0.5378</w:t>
            </w:r>
          </w:p>
        </w:tc>
      </w:tr>
      <w:tr w:rsidR="0041138F" w:rsidRPr="009D614B" w14:paraId="639C40C7" w14:textId="77777777" w:rsidTr="0041138F">
        <w:tc>
          <w:tcPr>
            <w:tcW w:w="2125" w:type="dxa"/>
          </w:tcPr>
          <w:p w14:paraId="13CED154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1002</w:t>
            </w:r>
          </w:p>
        </w:tc>
        <w:tc>
          <w:tcPr>
            <w:tcW w:w="2269" w:type="dxa"/>
          </w:tcPr>
          <w:p w14:paraId="0041490E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0.5089</w:t>
            </w:r>
          </w:p>
        </w:tc>
      </w:tr>
      <w:tr w:rsidR="0041138F" w:rsidRPr="009D614B" w14:paraId="01050D3E" w14:textId="77777777" w:rsidTr="0041138F">
        <w:tc>
          <w:tcPr>
            <w:tcW w:w="2125" w:type="dxa"/>
          </w:tcPr>
          <w:p w14:paraId="7C6DEFF4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1003</w:t>
            </w:r>
          </w:p>
        </w:tc>
        <w:tc>
          <w:tcPr>
            <w:tcW w:w="2269" w:type="dxa"/>
          </w:tcPr>
          <w:p w14:paraId="209B4DD1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0.5295</w:t>
            </w:r>
          </w:p>
        </w:tc>
      </w:tr>
      <w:tr w:rsidR="0041138F" w:rsidRPr="009D614B" w14:paraId="51F1BF39" w14:textId="77777777" w:rsidTr="0041138F">
        <w:tc>
          <w:tcPr>
            <w:tcW w:w="2125" w:type="dxa"/>
          </w:tcPr>
          <w:p w14:paraId="39D9AD7C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1004</w:t>
            </w:r>
          </w:p>
        </w:tc>
        <w:tc>
          <w:tcPr>
            <w:tcW w:w="2269" w:type="dxa"/>
          </w:tcPr>
          <w:p w14:paraId="6EE13D18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0.5228</w:t>
            </w:r>
          </w:p>
        </w:tc>
      </w:tr>
      <w:tr w:rsidR="0041138F" w:rsidRPr="009D614B" w14:paraId="2C7587CD" w14:textId="77777777" w:rsidTr="0041138F">
        <w:tc>
          <w:tcPr>
            <w:tcW w:w="2125" w:type="dxa"/>
          </w:tcPr>
          <w:p w14:paraId="4241D123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1005</w:t>
            </w:r>
          </w:p>
        </w:tc>
        <w:tc>
          <w:tcPr>
            <w:tcW w:w="2269" w:type="dxa"/>
          </w:tcPr>
          <w:p w14:paraId="720106FA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0.5294</w:t>
            </w:r>
          </w:p>
        </w:tc>
      </w:tr>
      <w:tr w:rsidR="0041138F" w:rsidRPr="009D614B" w14:paraId="515C5F87" w14:textId="77777777" w:rsidTr="0041138F">
        <w:tc>
          <w:tcPr>
            <w:tcW w:w="2125" w:type="dxa"/>
          </w:tcPr>
          <w:p w14:paraId="33E79B5D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1006</w:t>
            </w:r>
          </w:p>
        </w:tc>
        <w:tc>
          <w:tcPr>
            <w:tcW w:w="2269" w:type="dxa"/>
          </w:tcPr>
          <w:p w14:paraId="57401B19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0.5276</w:t>
            </w:r>
          </w:p>
        </w:tc>
      </w:tr>
      <w:tr w:rsidR="0041138F" w:rsidRPr="009D614B" w14:paraId="644C8C7F" w14:textId="77777777" w:rsidTr="0041138F">
        <w:tc>
          <w:tcPr>
            <w:tcW w:w="2125" w:type="dxa"/>
          </w:tcPr>
          <w:p w14:paraId="5FC9A8E4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1007</w:t>
            </w:r>
          </w:p>
        </w:tc>
        <w:tc>
          <w:tcPr>
            <w:tcW w:w="2269" w:type="dxa"/>
          </w:tcPr>
          <w:p w14:paraId="56610D6A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0.5267</w:t>
            </w:r>
          </w:p>
        </w:tc>
      </w:tr>
      <w:tr w:rsidR="0041138F" w:rsidRPr="009D614B" w14:paraId="66D0DCFE" w14:textId="77777777" w:rsidTr="0041138F">
        <w:tc>
          <w:tcPr>
            <w:tcW w:w="2125" w:type="dxa"/>
          </w:tcPr>
          <w:p w14:paraId="67B6E10A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1008</w:t>
            </w:r>
          </w:p>
        </w:tc>
        <w:tc>
          <w:tcPr>
            <w:tcW w:w="2269" w:type="dxa"/>
          </w:tcPr>
          <w:p w14:paraId="6DE434F7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0.5162</w:t>
            </w:r>
          </w:p>
        </w:tc>
      </w:tr>
      <w:tr w:rsidR="0041138F" w:rsidRPr="009D614B" w14:paraId="7832278D" w14:textId="77777777" w:rsidTr="0041138F">
        <w:tc>
          <w:tcPr>
            <w:tcW w:w="2125" w:type="dxa"/>
          </w:tcPr>
          <w:p w14:paraId="75BAE073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1009</w:t>
            </w:r>
          </w:p>
        </w:tc>
        <w:tc>
          <w:tcPr>
            <w:tcW w:w="2269" w:type="dxa"/>
          </w:tcPr>
          <w:p w14:paraId="1D41965D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0.5327</w:t>
            </w:r>
          </w:p>
        </w:tc>
      </w:tr>
      <w:tr w:rsidR="0041138F" w:rsidRPr="009D614B" w14:paraId="7C6D4AAE" w14:textId="77777777" w:rsidTr="0041138F">
        <w:tc>
          <w:tcPr>
            <w:tcW w:w="2125" w:type="dxa"/>
          </w:tcPr>
          <w:p w14:paraId="37244E26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1010</w:t>
            </w:r>
          </w:p>
        </w:tc>
        <w:tc>
          <w:tcPr>
            <w:tcW w:w="2269" w:type="dxa"/>
          </w:tcPr>
          <w:p w14:paraId="06D6E073" w14:textId="77777777" w:rsidR="0041138F" w:rsidRPr="009D614B" w:rsidRDefault="0041138F" w:rsidP="0041138F">
            <w:pPr>
              <w:ind w:firstLine="0"/>
              <w:jc w:val="center"/>
              <w:rPr>
                <w:sz w:val="17"/>
                <w:szCs w:val="20"/>
              </w:rPr>
            </w:pPr>
            <w:r w:rsidRPr="009D614B">
              <w:rPr>
                <w:sz w:val="17"/>
                <w:szCs w:val="20"/>
              </w:rPr>
              <w:t>0.5162</w:t>
            </w:r>
          </w:p>
        </w:tc>
      </w:tr>
      <w:tr w:rsidR="0041138F" w:rsidRPr="009D614B" w14:paraId="3FA1535F" w14:textId="77777777" w:rsidTr="0041138F">
        <w:tc>
          <w:tcPr>
            <w:tcW w:w="2125" w:type="dxa"/>
            <w:shd w:val="clear" w:color="auto" w:fill="D9D9D9" w:themeFill="background1" w:themeFillShade="D9"/>
          </w:tcPr>
          <w:p w14:paraId="07D6EA2E" w14:textId="77777777" w:rsidR="0041138F" w:rsidRPr="008C3B7A" w:rsidRDefault="0041138F" w:rsidP="0041138F">
            <w:pPr>
              <w:ind w:firstLine="0"/>
              <w:jc w:val="center"/>
              <w:rPr>
                <w:b/>
                <w:bCs/>
                <w:sz w:val="17"/>
                <w:szCs w:val="20"/>
              </w:rPr>
            </w:pPr>
            <w:r w:rsidRPr="008C3B7A">
              <w:rPr>
                <w:b/>
                <w:bCs/>
                <w:sz w:val="17"/>
                <w:szCs w:val="20"/>
              </w:rPr>
              <w:t>Average</w:t>
            </w:r>
          </w:p>
        </w:tc>
        <w:tc>
          <w:tcPr>
            <w:tcW w:w="2269" w:type="dxa"/>
            <w:shd w:val="clear" w:color="auto" w:fill="D9D9D9" w:themeFill="background1" w:themeFillShade="D9"/>
          </w:tcPr>
          <w:p w14:paraId="5AE288A7" w14:textId="77777777" w:rsidR="0041138F" w:rsidRPr="008C3B7A" w:rsidRDefault="0041138F" w:rsidP="0041138F">
            <w:pPr>
              <w:ind w:firstLine="0"/>
              <w:jc w:val="center"/>
              <w:rPr>
                <w:b/>
                <w:bCs/>
                <w:sz w:val="17"/>
                <w:szCs w:val="20"/>
              </w:rPr>
            </w:pPr>
            <w:r w:rsidRPr="008C3B7A">
              <w:rPr>
                <w:b/>
                <w:bCs/>
                <w:sz w:val="17"/>
                <w:szCs w:val="20"/>
              </w:rPr>
              <w:t>0.5245</w:t>
            </w:r>
          </w:p>
        </w:tc>
      </w:tr>
    </w:tbl>
    <w:p w14:paraId="10F3203B" w14:textId="77777777" w:rsidR="00BE7EDB" w:rsidRPr="00BE7EDB" w:rsidRDefault="00BE7EDB" w:rsidP="00BE7EDB">
      <w:pPr>
        <w:ind w:firstLine="0"/>
      </w:pPr>
    </w:p>
    <w:p w14:paraId="5CB69DB7" w14:textId="2A8C7492" w:rsidR="00715242" w:rsidRDefault="00715242" w:rsidP="00501DBB">
      <w:pPr>
        <w:ind w:firstLine="0"/>
      </w:pPr>
    </w:p>
    <w:p w14:paraId="6960D43C" w14:textId="42BB01C6" w:rsidR="0041138F" w:rsidRDefault="0041138F" w:rsidP="00501DBB">
      <w:pPr>
        <w:ind w:firstLine="0"/>
      </w:pPr>
    </w:p>
    <w:p w14:paraId="1B3FEC10" w14:textId="7E4FE133" w:rsidR="0041138F" w:rsidRDefault="0041138F" w:rsidP="00501DBB">
      <w:pPr>
        <w:ind w:firstLine="0"/>
      </w:pPr>
    </w:p>
    <w:p w14:paraId="597F54FE" w14:textId="04EC6AAB" w:rsidR="0041138F" w:rsidRDefault="0041138F" w:rsidP="00501DBB">
      <w:pPr>
        <w:ind w:firstLine="0"/>
      </w:pPr>
    </w:p>
    <w:p w14:paraId="7CC4E627" w14:textId="28BE63AD" w:rsidR="0041138F" w:rsidRDefault="0041138F" w:rsidP="00501DBB">
      <w:pPr>
        <w:ind w:firstLine="0"/>
      </w:pPr>
    </w:p>
    <w:p w14:paraId="2B02A0EA" w14:textId="1EE40C46" w:rsidR="0041138F" w:rsidRDefault="0041138F" w:rsidP="00501DBB">
      <w:pPr>
        <w:ind w:firstLine="0"/>
      </w:pPr>
    </w:p>
    <w:p w14:paraId="2DB7960C" w14:textId="7704222C" w:rsidR="0041138F" w:rsidRDefault="0041138F" w:rsidP="00501DBB">
      <w:pPr>
        <w:ind w:firstLine="0"/>
      </w:pPr>
    </w:p>
    <w:p w14:paraId="749FEDB0" w14:textId="366E74F2" w:rsidR="0041138F" w:rsidRDefault="0041138F" w:rsidP="00501DBB">
      <w:pPr>
        <w:ind w:firstLine="0"/>
      </w:pPr>
    </w:p>
    <w:p w14:paraId="46893311" w14:textId="77777777" w:rsidR="0041138F" w:rsidRDefault="0041138F" w:rsidP="00501DBB">
      <w:pPr>
        <w:ind w:firstLine="0"/>
      </w:pPr>
    </w:p>
    <w:p w14:paraId="64458487" w14:textId="6DB53B73" w:rsidR="00501DBB" w:rsidRDefault="00501DBB" w:rsidP="00501DBB">
      <w:pPr>
        <w:ind w:firstLine="0"/>
      </w:pPr>
      <w:r>
        <w:lastRenderedPageBreak/>
        <w:t>The differences between these test events and the training event are negligible. Each event contains a very large amount of data, approximately 100,000 rows</w:t>
      </w:r>
      <w:r w:rsidR="00B6670B">
        <w:t>. The composition of clusters is uniformly distributed</w:t>
      </w:r>
      <w:r w:rsidR="00CF5DAC">
        <w:t xml:space="preserve"> for each event, so we see very little difference between events, or by increasing the number of events</w:t>
      </w:r>
      <w:r w:rsidR="00C9474D">
        <w:t>.</w:t>
      </w:r>
    </w:p>
    <w:p w14:paraId="4CD09ED7" w14:textId="7118ECE8" w:rsidR="00EB7128" w:rsidRDefault="00EB7128" w:rsidP="00EB7128">
      <w:pPr>
        <w:pStyle w:val="Heading3"/>
      </w:pPr>
      <w:bookmarkStart w:id="27" w:name="_Toc43547853"/>
      <w:r>
        <w:t xml:space="preserve">Comparison to Kaggle </w:t>
      </w:r>
      <w:proofErr w:type="spellStart"/>
      <w:r>
        <w:t>Leaderboard</w:t>
      </w:r>
      <w:bookmarkEnd w:id="27"/>
      <w:proofErr w:type="spellEnd"/>
    </w:p>
    <w:p w14:paraId="481BF04D" w14:textId="7BB8FB9D" w:rsidR="00EB7128" w:rsidRDefault="00EB7128" w:rsidP="00EB7128">
      <w:pPr>
        <w:pStyle w:val="Firstparagraph"/>
      </w:pPr>
      <w:r>
        <w:t>Thi</w:t>
      </w:r>
      <w:r w:rsidR="009D614B">
        <w:t xml:space="preserve">s score </w:t>
      </w:r>
      <w:r w:rsidR="009F42DB">
        <w:t xml:space="preserve">places this approach at </w:t>
      </w:r>
      <w:r w:rsidR="008C681D">
        <w:t>position 126/651</w:t>
      </w:r>
      <w:r w:rsidR="00A57C2B">
        <w:t xml:space="preserve">.The majority of the highest scoring approaches used some variant of supervised learning, or did heavy extra </w:t>
      </w:r>
      <w:r w:rsidR="00E8115F">
        <w:t>postprocessing of clusters, in order to determine which tracks exhibited physically unreasonable behaviour.</w:t>
      </w:r>
    </w:p>
    <w:p w14:paraId="28D92345" w14:textId="5D6475B5" w:rsidR="00333EE7" w:rsidRDefault="00333EE7" w:rsidP="00333EE7">
      <w:pPr>
        <w:pStyle w:val="Heading2"/>
      </w:pPr>
      <w:bookmarkStart w:id="28" w:name="_Toc43547854"/>
      <w:r>
        <w:t>Failed Approaches</w:t>
      </w:r>
      <w:bookmarkEnd w:id="28"/>
    </w:p>
    <w:p w14:paraId="2A9ACE19" w14:textId="526133D5" w:rsidR="0041138F" w:rsidRPr="0041138F" w:rsidRDefault="00A97882" w:rsidP="0041138F">
      <w:pPr>
        <w:pStyle w:val="Heading3"/>
      </w:pPr>
      <w:bookmarkStart w:id="29" w:name="_Toc43547855"/>
      <w:r w:rsidRPr="0041138F">
        <w:t>Helix parameter sampling</w:t>
      </w:r>
      <w:bookmarkEnd w:id="29"/>
    </w:p>
    <w:p w14:paraId="0900EFAF" w14:textId="7077CEA6" w:rsidR="00A97882" w:rsidRDefault="0041138F" w:rsidP="0041138F">
      <w:pPr>
        <w:ind w:firstLine="0"/>
      </w:pPr>
      <w:r>
        <w:t>I</w:t>
      </w:r>
      <w:r w:rsidR="00A97882">
        <w:t xml:space="preserve">nstead of </w:t>
      </w:r>
      <w:r w:rsidR="00B97BA7">
        <w:t xml:space="preserve">iterating over many values of the helix tangential angle, it was attempted to directly sample </w:t>
      </w:r>
      <w:r w:rsidR="005B0B01">
        <w:t xml:space="preserve">this value from the training set ground truth, as well as other parameters. </w:t>
      </w:r>
      <w:r>
        <w:t>This gave rise to numerical instability in the features so could not be continued.</w:t>
      </w:r>
    </w:p>
    <w:p w14:paraId="1CB9FB76" w14:textId="77777777" w:rsidR="005B0B01" w:rsidRPr="00A97882" w:rsidRDefault="005B0B01" w:rsidP="002C601D"/>
    <w:p w14:paraId="0D7EDB7D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helix_params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data.frame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()</w:t>
      </w:r>
    </w:p>
    <w:p w14:paraId="56B6FCE9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for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ii 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in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10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99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){</w:t>
      </w:r>
    </w:p>
    <w:p w14:paraId="451160D1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print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ii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46BC1A87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truth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data.table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read.csv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"event0000010"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ii,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"-truth.csv"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header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sep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","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</w:p>
    <w:p w14:paraId="39527666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hits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data.table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read.csv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"event0000010"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ii,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"-hits.csv"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header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sep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","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</w:p>
    <w:p w14:paraId="2B94FA3A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cells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data.table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read.csv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"event0000010"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ii,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"-cells.csv"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header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sep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","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</w:p>
    <w:p w14:paraId="0D504E60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particles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data.table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read.csv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path,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"event0000010"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ii, 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"-particles.csv"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header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TRUE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sep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","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</w:p>
    <w:p w14:paraId="5CDB8167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</w:p>
    <w:p w14:paraId="6C004606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hits</w:t>
      </w:r>
    </w:p>
    <w:p w14:paraId="618B4CD0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merge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truth,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by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proofErr w:type="spellStart"/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hit_id</w:t>
      </w:r>
      <w:proofErr w:type="spellEnd"/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380EB27C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merge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particles,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by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proofErr w:type="spellStart"/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particle_id</w:t>
      </w:r>
      <w:proofErr w:type="spellEnd"/>
      <w:r w:rsidRPr="002C601D">
        <w:rPr>
          <w:rFonts w:ascii="Courier New" w:hAnsi="Courier New" w:cs="Courier New"/>
          <w:color w:val="808080"/>
          <w:sz w:val="16"/>
          <w:szCs w:val="16"/>
          <w:lang w:eastAsia="en-GB"/>
        </w:rPr>
        <w:t>"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26E2209B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rv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sqrt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vx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vx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+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vy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vy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</w:t>
      </w:r>
    </w:p>
    <w:p w14:paraId="4C09A0D1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rv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&amp;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vz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50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&amp;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vz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&gt;=-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50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</w:p>
    <w:p w14:paraId="286B48D8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weight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&gt;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</w:p>
    <w:p w14:paraId="36D654EB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event_id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1000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+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ii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</w:p>
    <w:p w14:paraId="57849C07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pt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sqrt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px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px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+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py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py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</w:t>
      </w:r>
    </w:p>
    <w:p w14:paraId="15629E86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alpha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exp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(-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8.115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-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log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pt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))]</w:t>
      </w:r>
    </w:p>
    <w:p w14:paraId="03683654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4FF8D81B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if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ii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{</w:t>
      </w:r>
    </w:p>
    <w:p w14:paraId="1887685D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helix_params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as.data.frame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.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event_id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particle_id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alpha,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vz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)])</w:t>
      </w:r>
    </w:p>
    <w:p w14:paraId="1DBB887C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}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else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{</w:t>
      </w:r>
    </w:p>
    <w:p w14:paraId="3E6FC893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helix_params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rbind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helix_params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as.data.frame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data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, .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event_id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particle_id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alpha,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vz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)]))</w:t>
      </w:r>
    </w:p>
    <w:p w14:paraId="616E8CD6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}</w:t>
      </w:r>
    </w:p>
    <w:p w14:paraId="691DDAFC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}</w:t>
      </w:r>
    </w:p>
    <w:p w14:paraId="3966EF4E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3CF7638B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df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helix_params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4000"/>
          <w:sz w:val="16"/>
          <w:szCs w:val="16"/>
          <w:lang w:eastAsia="en-GB"/>
        </w:rPr>
        <w:t>%&gt;%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group_by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event_id</w:t>
      </w:r>
      <w:proofErr w:type="spellEnd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particle_id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color w:val="804000"/>
          <w:sz w:val="16"/>
          <w:szCs w:val="16"/>
          <w:lang w:eastAsia="en-GB"/>
        </w:rPr>
        <w:t>%&gt;%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filter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row_number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()==</w:t>
      </w:r>
      <w:r w:rsidRPr="002C601D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79B2AE06" w14:textId="77777777" w:rsidR="002C601D" w:rsidRPr="002C601D" w:rsidRDefault="002C601D" w:rsidP="002C601D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Times New Roman" w:hAnsi="Times New Roman"/>
          <w:sz w:val="20"/>
          <w:szCs w:val="20"/>
          <w:lang w:eastAsia="en-GB"/>
        </w:rPr>
      </w:pP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df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2C601D">
        <w:rPr>
          <w:rFonts w:ascii="Courier New" w:hAnsi="Courier New" w:cs="Courier New"/>
          <w:color w:val="000000"/>
          <w:sz w:val="16"/>
          <w:szCs w:val="16"/>
          <w:lang w:eastAsia="en-GB"/>
        </w:rPr>
        <w:t>na.omit</w:t>
      </w:r>
      <w:proofErr w:type="spellEnd"/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2C601D">
        <w:rPr>
          <w:rFonts w:ascii="Courier New" w:hAnsi="Courier New" w:cs="Courier New"/>
          <w:color w:val="8000FF"/>
          <w:sz w:val="16"/>
          <w:szCs w:val="16"/>
          <w:lang w:eastAsia="en-GB"/>
        </w:rPr>
        <w:t>df</w:t>
      </w:r>
      <w:r w:rsidRPr="002C601D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3FD1936F" w14:textId="77777777" w:rsidR="001957D0" w:rsidRDefault="001957D0" w:rsidP="00AE2776">
      <w:pPr>
        <w:ind w:firstLine="0"/>
      </w:pPr>
    </w:p>
    <w:p w14:paraId="27634E63" w14:textId="77777777" w:rsidR="0041138F" w:rsidRDefault="00710723" w:rsidP="0041138F">
      <w:pPr>
        <w:pStyle w:val="Heading3"/>
      </w:pPr>
      <w:bookmarkStart w:id="30" w:name="_Toc43547856"/>
      <w:r w:rsidRPr="0041138F">
        <w:lastRenderedPageBreak/>
        <w:t>Removing outlier clusters</w:t>
      </w:r>
      <w:bookmarkEnd w:id="30"/>
    </w:p>
    <w:p w14:paraId="73587BE8" w14:textId="3EE30C80" w:rsidR="001957D0" w:rsidRPr="0041138F" w:rsidRDefault="00710723" w:rsidP="0041138F">
      <w:pPr>
        <w:ind w:firstLine="0"/>
        <w:rPr>
          <w:b/>
          <w:bCs/>
        </w:rPr>
      </w:pPr>
      <w:r w:rsidRPr="0041138F">
        <w:rPr>
          <w:b/>
          <w:bCs/>
        </w:rPr>
        <w:t xml:space="preserve"> </w:t>
      </w:r>
      <w:r w:rsidR="0079128D">
        <w:t xml:space="preserve">This approach added a postprocessing step to the algorithm. It attempted to remove unrealistic tracks, by </w:t>
      </w:r>
      <w:r w:rsidR="00B7101E">
        <w:t xml:space="preserve">using a least-squares regression to a cylindrical surface to estimate the fit quality of the track. </w:t>
      </w:r>
      <w:r w:rsidR="007733CE">
        <w:t xml:space="preserve">Tracks which did not have a good fit were removed. </w:t>
      </w:r>
      <w:r w:rsidR="00E614CB">
        <w:t>However, this resulted in a slightly lower score of approximately 0.45.</w:t>
      </w:r>
    </w:p>
    <w:p w14:paraId="14639527" w14:textId="7BFD6223" w:rsidR="004C6DCF" w:rsidRDefault="004C6DCF" w:rsidP="00E614CB">
      <w:pPr>
        <w:ind w:firstLine="0"/>
        <w:rPr>
          <w:b/>
          <w:bCs/>
        </w:rPr>
      </w:pPr>
    </w:p>
    <w:p w14:paraId="4D14B397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find_norms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function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hits,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min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max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{</w:t>
      </w:r>
    </w:p>
    <w:p w14:paraId="2E3A73FC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hits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ifelse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N1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min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|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N1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&gt;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max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</w:t>
      </w:r>
    </w:p>
    <w:p w14:paraId="1380530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hits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 nm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</w:p>
    <w:p w14:paraId="3CFD19A4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</w:p>
    <w:p w14:paraId="54CD7EF8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clusters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unique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hits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$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6A8CDA7D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38A6EAEA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counter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</w:p>
    <w:p w14:paraId="768EF65C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</w:t>
      </w:r>
      <w:r w:rsidRPr="004C6DCF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for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cluster_id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in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clusters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{</w:t>
      </w:r>
    </w:p>
    <w:p w14:paraId="658E2214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print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paste0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808080"/>
          <w:sz w:val="16"/>
          <w:szCs w:val="16"/>
          <w:lang w:eastAsia="en-GB"/>
        </w:rPr>
        <w:t>"Analysing cluster "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counter, </w:t>
      </w:r>
      <w:r w:rsidRPr="004C6DCF">
        <w:rPr>
          <w:rFonts w:ascii="Courier New" w:hAnsi="Courier New" w:cs="Courier New"/>
          <w:color w:val="808080"/>
          <w:sz w:val="16"/>
          <w:szCs w:val="16"/>
          <w:lang w:eastAsia="en-GB"/>
        </w:rPr>
        <w:t>" out of "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length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)))</w:t>
      </w:r>
    </w:p>
    <w:p w14:paraId="18BE4072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cluster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hits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which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==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</w:p>
    <w:p w14:paraId="55BB0D76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size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nrow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04003C9D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counter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counter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+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</w:p>
    <w:p w14:paraId="18221739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</w:p>
    <w:p w14:paraId="6EE1A46B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r w:rsidRPr="004C6DCF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if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==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0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FF"/>
          <w:sz w:val="16"/>
          <w:szCs w:val="16"/>
          <w:lang w:eastAsia="en-GB"/>
        </w:rPr>
        <w:t>next</w:t>
      </w:r>
    </w:p>
    <w:p w14:paraId="616D9E58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45609160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xyz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as.matrix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 .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x, y,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)])</w:t>
      </w:r>
    </w:p>
    <w:p w14:paraId="24B5EFEF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matrix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nrow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size, 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ncol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10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72C2786A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x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xyz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; y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xyz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; z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xyz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3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;</w:t>
      </w:r>
    </w:p>
    <w:p w14:paraId="29927D7C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</w:p>
    <w:p w14:paraId="73E4C500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x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</w:t>
      </w:r>
    </w:p>
    <w:p w14:paraId="2A6691BA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y</w:t>
      </w:r>
    </w:p>
    <w:p w14:paraId="3BF168CF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3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x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</w:p>
    <w:p w14:paraId="374E97AE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4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x    </w:t>
      </w:r>
    </w:p>
    <w:p w14:paraId="5D1DB6D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5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y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y</w:t>
      </w:r>
    </w:p>
    <w:p w14:paraId="57FB4A23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6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y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</w:p>
    <w:p w14:paraId="5E58153A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7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y</w:t>
      </w:r>
    </w:p>
    <w:p w14:paraId="74333D37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8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</w:p>
    <w:p w14:paraId="6CC05D7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9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*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</w:p>
    <w:p w14:paraId="2ACD98A3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10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1</w:t>
      </w:r>
    </w:p>
    <w:p w14:paraId="2C655DF0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</w:p>
    <w:p w14:paraId="47D186EB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sv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svd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Z, nu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nrow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,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nv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ncol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Z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))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</w:p>
    <w:p w14:paraId="4C31D13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min_index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which.min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sv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$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</w:t>
      </w:r>
    </w:p>
    <w:p w14:paraId="2E332D4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T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as.matrix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sv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$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v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min_index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])</w:t>
      </w:r>
    </w:p>
    <w:p w14:paraId="7C5BD207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fit 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&lt;-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norm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Z </w:t>
      </w:r>
      <w:r w:rsidRPr="004C6DCF">
        <w:rPr>
          <w:rFonts w:ascii="Courier New" w:hAnsi="Courier New" w:cs="Courier New"/>
          <w:color w:val="804000"/>
          <w:sz w:val="16"/>
          <w:szCs w:val="16"/>
          <w:lang w:eastAsia="en-GB"/>
        </w:rPr>
        <w:t>%*%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T, type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</w:t>
      </w:r>
      <w:r w:rsidRPr="004C6DCF">
        <w:rPr>
          <w:rFonts w:ascii="Courier New" w:hAnsi="Courier New" w:cs="Courier New"/>
          <w:color w:val="808080"/>
          <w:sz w:val="16"/>
          <w:szCs w:val="16"/>
          <w:lang w:eastAsia="en-GB"/>
        </w:rPr>
        <w:t>"2"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)**</w:t>
      </w:r>
      <w:r w:rsidRPr="004C6DCF">
        <w:rPr>
          <w:rFonts w:ascii="Courier New" w:hAnsi="Courier New" w:cs="Courier New"/>
          <w:color w:val="FF8000"/>
          <w:sz w:val="16"/>
          <w:szCs w:val="16"/>
          <w:lang w:eastAsia="en-GB"/>
        </w:rPr>
        <w:t>2</w:t>
      </w:r>
    </w:p>
    <w:p w14:paraId="69955851" w14:textId="77777777" w:rsidR="004C6DCF" w:rsidRPr="004C6DCF" w:rsidRDefault="004C6DCF" w:rsidP="004C6DCF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Courier New" w:hAnsi="Courier New" w:cs="Courier New"/>
          <w:color w:val="000000"/>
          <w:sz w:val="16"/>
          <w:szCs w:val="16"/>
          <w:lang w:eastAsia="en-GB"/>
        </w:rPr>
      </w:pP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 xml:space="preserve">    hits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[</w:t>
      </w:r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 nm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:=</w:t>
      </w:r>
      <w:proofErr w:type="spellStart"/>
      <w:r w:rsidRPr="004C6DCF">
        <w:rPr>
          <w:rFonts w:ascii="Courier New" w:hAnsi="Courier New" w:cs="Courier New"/>
          <w:color w:val="8000FF"/>
          <w:sz w:val="16"/>
          <w:szCs w:val="16"/>
          <w:lang w:eastAsia="en-GB"/>
        </w:rPr>
        <w:t>ifelse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(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track_id</w:t>
      </w:r>
      <w:proofErr w:type="spellEnd"/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==</w:t>
      </w:r>
      <w:proofErr w:type="spellStart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cluster_id</w:t>
      </w:r>
      <w:proofErr w:type="spellEnd"/>
      <w:r w:rsidRPr="004C6DCF">
        <w:rPr>
          <w:rFonts w:ascii="Courier New" w:hAnsi="Courier New" w:cs="Courier New"/>
          <w:color w:val="000000"/>
          <w:sz w:val="16"/>
          <w:szCs w:val="16"/>
          <w:lang w:eastAsia="en-GB"/>
        </w:rPr>
        <w:t>, fit, nm</w:t>
      </w:r>
      <w:r w:rsidRPr="004C6DCF">
        <w:rPr>
          <w:rFonts w:ascii="Courier New" w:hAnsi="Courier New" w:cs="Courier New"/>
          <w:b/>
          <w:bCs/>
          <w:color w:val="000080"/>
          <w:sz w:val="16"/>
          <w:szCs w:val="16"/>
          <w:lang w:eastAsia="en-GB"/>
        </w:rPr>
        <w:t>)]</w:t>
      </w:r>
    </w:p>
    <w:p w14:paraId="5D7428DA" w14:textId="57463EE6" w:rsidR="0085477E" w:rsidRPr="004F2F62" w:rsidRDefault="004C6DCF" w:rsidP="004F2F62">
      <w:pPr>
        <w:shd w:val="clear" w:color="auto" w:fill="F2F2F2" w:themeFill="background1" w:themeFillShade="F2"/>
        <w:spacing w:line="240" w:lineRule="auto"/>
        <w:ind w:firstLine="0"/>
        <w:jc w:val="left"/>
        <w:rPr>
          <w:rFonts w:ascii="Times New Roman" w:hAnsi="Times New Roman"/>
          <w:sz w:val="22"/>
          <w:szCs w:val="22"/>
          <w:lang w:eastAsia="en-GB"/>
        </w:rPr>
      </w:pPr>
      <w:r w:rsidRPr="004C6DCF">
        <w:rPr>
          <w:rFonts w:ascii="Courier New" w:hAnsi="Courier New" w:cs="Courier New"/>
          <w:color w:val="000000"/>
          <w:sz w:val="18"/>
          <w:szCs w:val="18"/>
          <w:lang w:eastAsia="en-GB"/>
        </w:rPr>
        <w:t xml:space="preserve">  </w:t>
      </w:r>
      <w:r w:rsidRPr="004C6DCF">
        <w:rPr>
          <w:rFonts w:ascii="Courier New" w:hAnsi="Courier New" w:cs="Courier New"/>
          <w:b/>
          <w:bCs/>
          <w:color w:val="000080"/>
          <w:sz w:val="18"/>
          <w:szCs w:val="18"/>
          <w:lang w:eastAsia="en-GB"/>
        </w:rPr>
        <w:t>}</w:t>
      </w:r>
    </w:p>
    <w:p w14:paraId="389C2BA1" w14:textId="7B650E43" w:rsidR="0085477E" w:rsidRDefault="0085477E" w:rsidP="0085477E">
      <w:pPr>
        <w:pStyle w:val="Heading1"/>
        <w:ind w:left="0"/>
      </w:pPr>
      <w:bookmarkStart w:id="31" w:name="_Toc43547857"/>
      <w:r>
        <w:t>Conclusions</w:t>
      </w:r>
      <w:bookmarkEnd w:id="31"/>
    </w:p>
    <w:p w14:paraId="783FD23D" w14:textId="7D746AB1" w:rsidR="005252A3" w:rsidRDefault="004F2F62" w:rsidP="00E66C65">
      <w:pPr>
        <w:pStyle w:val="Firstparagraph"/>
      </w:pPr>
      <w:r>
        <w:t xml:space="preserve">The clustering approach clearly has potential. </w:t>
      </w:r>
      <w:r w:rsidR="005F5957">
        <w:t>The behaviour of the cluster</w:t>
      </w:r>
      <w:r w:rsidR="00B131EE">
        <w:t xml:space="preserve">ing </w:t>
      </w:r>
      <w:r w:rsidR="005F5957">
        <w:t>approximates the behaviour of the ground truth, and requires no training time</w:t>
      </w:r>
      <w:r w:rsidR="00B7126F">
        <w:t>. However</w:t>
      </w:r>
      <w:r w:rsidR="00E11FC1">
        <w:t xml:space="preserve">, </w:t>
      </w:r>
      <w:r w:rsidR="00B7126F">
        <w:t xml:space="preserve">looking at the </w:t>
      </w:r>
      <w:proofErr w:type="spellStart"/>
      <w:r w:rsidR="00B7126F">
        <w:t>leaderboard</w:t>
      </w:r>
      <w:proofErr w:type="spellEnd"/>
      <w:r w:rsidR="00B7126F">
        <w:t xml:space="preserve">, supervised learning approaches outperformed it considerably, with the leader </w:t>
      </w:r>
      <w:r w:rsidR="00FE4175">
        <w:t xml:space="preserve">reaching scores of 0.92. Given more time, I would have implemented an approach involving a supervised evaluation of the </w:t>
      </w:r>
      <w:r w:rsidR="009862F7">
        <w:t xml:space="preserve">tracks. </w:t>
      </w:r>
      <w:r w:rsidR="00E11FC1">
        <w:t xml:space="preserve">Still, </w:t>
      </w:r>
      <w:r w:rsidR="009862F7">
        <w:t>given this model’s simplicity, it is an impressive score.</w:t>
      </w:r>
    </w:p>
    <w:p w14:paraId="4C1BDF18" w14:textId="06DF963E" w:rsidR="00B63BD6" w:rsidRDefault="005252A3" w:rsidP="007E0EAC">
      <w:pPr>
        <w:ind w:firstLine="0"/>
      </w:pPr>
      <w:r>
        <w:t xml:space="preserve">This dataset, and the approaches it </w:t>
      </w:r>
      <w:r w:rsidR="00C72B9E">
        <w:t xml:space="preserve">received, have been extremely useful in developing new algorithms for track reconstruction. </w:t>
      </w:r>
      <w:r w:rsidR="005A2362">
        <w:t>The next phase of the competition</w:t>
      </w:r>
      <w:r w:rsidR="00411BD3">
        <w:t xml:space="preserve">, increasing the speed of the approach, drew considerable interest, combining the already high accuracy of the </w:t>
      </w:r>
      <w:r w:rsidR="00F22043">
        <w:t>leading approaches</w:t>
      </w:r>
      <w:r w:rsidR="00411BD3">
        <w:t xml:space="preserve"> with </w:t>
      </w:r>
      <w:r w:rsidR="00F22043">
        <w:t xml:space="preserve">massively reduced running times. </w:t>
      </w:r>
    </w:p>
    <w:bookmarkStart w:id="32" w:name="_Toc43547858" w:displacedByCustomXml="next"/>
    <w:sdt>
      <w:sdtPr>
        <w:rPr>
          <w:rFonts w:cs="Times New Roman"/>
          <w:b w:val="0"/>
          <w:bCs w:val="0"/>
          <w:sz w:val="21"/>
          <w:szCs w:val="24"/>
        </w:rPr>
        <w:id w:val="-1463646829"/>
        <w:docPartObj>
          <w:docPartGallery w:val="Bibliographies"/>
          <w:docPartUnique/>
        </w:docPartObj>
      </w:sdtPr>
      <w:sdtEndPr/>
      <w:sdtContent>
        <w:p w14:paraId="3F75CD6B" w14:textId="6524EB3F" w:rsidR="00E11FC1" w:rsidRDefault="00E11FC1" w:rsidP="00E11FC1">
          <w:pPr>
            <w:pStyle w:val="Heading1"/>
            <w:ind w:left="0"/>
          </w:pPr>
          <w:r>
            <w:t>References</w:t>
          </w:r>
          <w:bookmarkEnd w:id="32"/>
        </w:p>
        <w:sdt>
          <w:sdtPr>
            <w:id w:val="-573587230"/>
            <w:bibliography/>
          </w:sdtPr>
          <w:sdtEndPr/>
          <w:sdtContent>
            <w:p w14:paraId="6147C84A" w14:textId="77777777" w:rsidR="00806B3C" w:rsidRDefault="00E11FC1">
              <w:pPr>
                <w:rPr>
                  <w:rFonts w:ascii="Times New Roman" w:hAnsi="Times New Roman"/>
                  <w:noProof/>
                  <w:sz w:val="20"/>
                  <w:szCs w:val="20"/>
                  <w:lang w:val="sv-SE" w:eastAsia="sv-S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637"/>
                <w:gridCol w:w="8719"/>
              </w:tblGrid>
              <w:tr w:rsidR="00806B3C" w14:paraId="64202468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8178C5" w14:textId="6F27B496" w:rsidR="00806B3C" w:rsidRDefault="00806B3C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02D132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Kaggle, “Kaggle,” 2018. [Online]. Available: https://www.kaggle.com/c/trackml-particle-identification/overview/timeline. [Accessed 14 April 2020].</w:t>
                    </w:r>
                  </w:p>
                </w:tc>
              </w:tr>
              <w:tr w:rsidR="00806B3C" w14:paraId="5395E0A1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21A14B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3594AF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Reina, “Kaggle,” [Online]. Available: https://www.kaggle.com/yuval6967/7th-place-clustering-extending-ml-merging-0-75#Chapter-3:-Expand-tracks. [Accessed 15 06 2020].</w:t>
                    </w:r>
                  </w:p>
                </w:tc>
              </w:tr>
              <w:tr w:rsidR="00806B3C" w14:paraId="226DC99D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D75F46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6ED1A7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Gaitan, “Kaggle,” 2018. [Online]. Available: https://www.kaggle.com/vicensgaitan/r-scoring-function. [Accessed 10 06 2020].</w:t>
                    </w:r>
                  </w:p>
                </w:tc>
              </w:tr>
              <w:tr w:rsidR="00806B3C" w14:paraId="19858499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DC4C9F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745FA1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“Wikipedia,” [Online]. Available: https://en.wikipedia.org/wiki/DBSCAN. [Accessed 14 06 2020].</w:t>
                    </w:r>
                  </w:p>
                </w:tc>
              </w:tr>
              <w:tr w:rsidR="00806B3C" w14:paraId="1BD8B1E9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3CA4A5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851738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Rousseau, S. Amrouche, P. Calafiura, V. Estrade, S. Farrell and e. al, “NIPS 2018 Competition proposal: The TrackML challenge,” 2018.</w:t>
                    </w:r>
                  </w:p>
                </w:tc>
              </w:tr>
              <w:tr w:rsidR="00806B3C" w14:paraId="4F31546E" w14:textId="77777777">
                <w:trPr>
                  <w:divId w:val="144306537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2E0711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D205B1" w14:textId="77777777" w:rsidR="00806B3C" w:rsidRDefault="00806B3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Amrouche, L. Basara and a. et., “The Tracking Machine Learning challenge,” </w:t>
                    </w:r>
                    <w:r>
                      <w:rPr>
                        <w:i/>
                        <w:iCs/>
                        <w:noProof/>
                      </w:rPr>
                      <w:t xml:space="preserve">NeurIPS 2018, </w:t>
                    </w:r>
                    <w:r>
                      <w:rPr>
                        <w:noProof/>
                      </w:rPr>
                      <w:t xml:space="preserve">2018. </w:t>
                    </w:r>
                  </w:p>
                </w:tc>
              </w:tr>
            </w:tbl>
            <w:p w14:paraId="3280E6FD" w14:textId="77777777" w:rsidR="00806B3C" w:rsidRDefault="00806B3C">
              <w:pPr>
                <w:divId w:val="1443065377"/>
                <w:rPr>
                  <w:noProof/>
                </w:rPr>
              </w:pPr>
            </w:p>
            <w:p w14:paraId="255664DA" w14:textId="19DBAB02" w:rsidR="00E11FC1" w:rsidRDefault="00E11FC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ADF9A58" w14:textId="0F30DCCA" w:rsidR="00B63BD6" w:rsidRDefault="00B63BD6" w:rsidP="00B63BD6"/>
    <w:p w14:paraId="6092FB69" w14:textId="01C3D6AC" w:rsidR="00B63BD6" w:rsidRDefault="00B63BD6" w:rsidP="00B63BD6"/>
    <w:p w14:paraId="510F2AB2" w14:textId="4DE5E0EE" w:rsidR="00B63BD6" w:rsidRDefault="00B63BD6" w:rsidP="00B63BD6"/>
    <w:p w14:paraId="06F2FB62" w14:textId="32A287D0" w:rsidR="00B63BD6" w:rsidRDefault="00B63BD6" w:rsidP="00B63BD6"/>
    <w:p w14:paraId="20410CA8" w14:textId="77777777" w:rsidR="00B63BD6" w:rsidRPr="00B63BD6" w:rsidRDefault="00B63BD6" w:rsidP="00B63BD6"/>
    <w:sectPr w:rsidR="00B63BD6" w:rsidRPr="00B63BD6" w:rsidSect="00E66C65">
      <w:headerReference w:type="default" r:id="rId37"/>
      <w:footerReference w:type="default" r:id="rId38"/>
      <w:pgSz w:w="11906" w:h="16838" w:code="9"/>
      <w:pgMar w:top="1527" w:right="1274" w:bottom="1134" w:left="1276" w:header="1418" w:footer="114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AF27A0" w14:textId="77777777" w:rsidR="00BC0185" w:rsidRDefault="00BC0185">
      <w:pPr>
        <w:spacing w:line="240" w:lineRule="auto"/>
      </w:pPr>
      <w:r>
        <w:separator/>
      </w:r>
    </w:p>
  </w:endnote>
  <w:endnote w:type="continuationSeparator" w:id="0">
    <w:p w14:paraId="0E468624" w14:textId="77777777" w:rsidR="00BC0185" w:rsidRDefault="00BC01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MU Serif Roman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99491F" w14:textId="77777777" w:rsidR="00E125AE" w:rsidRDefault="00E125A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96ED2B" w14:textId="77777777" w:rsidR="00E125AE" w:rsidRDefault="00E125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9BDF85" w14:textId="77777777" w:rsidR="00E125AE" w:rsidRDefault="00E125A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94C12">
      <w:rPr>
        <w:rStyle w:val="PageNumber"/>
        <w:noProof/>
      </w:rPr>
      <w:t>6</w:t>
    </w:r>
    <w:r>
      <w:rPr>
        <w:rStyle w:val="PageNumber"/>
      </w:rPr>
      <w:fldChar w:fldCharType="end"/>
    </w:r>
  </w:p>
  <w:p w14:paraId="56DAD711" w14:textId="77777777" w:rsidR="00E125AE" w:rsidRDefault="00E125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C123E" w14:textId="77777777" w:rsidR="00BC0185" w:rsidRDefault="00BC0185">
      <w:pPr>
        <w:spacing w:line="240" w:lineRule="auto"/>
      </w:pPr>
      <w:r>
        <w:separator/>
      </w:r>
    </w:p>
  </w:footnote>
  <w:footnote w:type="continuationSeparator" w:id="0">
    <w:p w14:paraId="20B171C6" w14:textId="77777777" w:rsidR="00BC0185" w:rsidRDefault="00BC01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A964BF" w14:textId="77777777" w:rsidR="00BE3E03" w:rsidRDefault="00BE3E03" w:rsidP="00BE3E03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43AF02" w14:textId="09EE3562" w:rsidR="00BE3E03" w:rsidRDefault="00580CCB" w:rsidP="00BE3E03">
    <w:pPr>
      <w:pStyle w:val="Header"/>
      <w:jc w:val="right"/>
    </w:pPr>
    <w:r>
      <w:t xml:space="preserve">ML </w:t>
    </w:r>
    <w:r w:rsidR="007D7E77">
      <w:t>Final Project</w:t>
    </w:r>
    <w:r w:rsidR="00BE3E03">
      <w:t xml:space="preserve"> – Jake Watson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440472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6EA22B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DDE5A0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E87D5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53C323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2214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6BA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D22AA4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32BF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8AC19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75360"/>
    <w:multiLevelType w:val="hybridMultilevel"/>
    <w:tmpl w:val="492C76B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6D5378E"/>
    <w:multiLevelType w:val="hybridMultilevel"/>
    <w:tmpl w:val="F2343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CC4B2B"/>
    <w:multiLevelType w:val="hybridMultilevel"/>
    <w:tmpl w:val="BB2896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74908A">
      <w:numFmt w:val="bullet"/>
      <w:lvlText w:val="-"/>
      <w:lvlJc w:val="left"/>
      <w:pPr>
        <w:ind w:left="1440" w:hanging="360"/>
      </w:pPr>
      <w:rPr>
        <w:rFonts w:ascii="CMU Serif Roman" w:eastAsia="Times New Roman" w:hAnsi="CMU Serif Roman" w:cs="CMU Serif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B7747"/>
    <w:multiLevelType w:val="hybridMultilevel"/>
    <w:tmpl w:val="7EFAA966"/>
    <w:lvl w:ilvl="0" w:tplc="0809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214D3BCE"/>
    <w:multiLevelType w:val="hybridMultilevel"/>
    <w:tmpl w:val="229AB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6D7578"/>
    <w:multiLevelType w:val="hybridMultilevel"/>
    <w:tmpl w:val="9DB80C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476CA1"/>
    <w:multiLevelType w:val="hybridMultilevel"/>
    <w:tmpl w:val="3FBC6C02"/>
    <w:lvl w:ilvl="0" w:tplc="C532BFBA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BD839E3"/>
    <w:multiLevelType w:val="multilevel"/>
    <w:tmpl w:val="A5CAB3E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8" w15:restartNumberingAfterBreak="0">
    <w:nsid w:val="327C6D5A"/>
    <w:multiLevelType w:val="hybridMultilevel"/>
    <w:tmpl w:val="C96811A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9483BF3"/>
    <w:multiLevelType w:val="hybridMultilevel"/>
    <w:tmpl w:val="347CE9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A1C29"/>
    <w:multiLevelType w:val="hybridMultilevel"/>
    <w:tmpl w:val="EE7CA6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C1F3E41"/>
    <w:multiLevelType w:val="hybridMultilevel"/>
    <w:tmpl w:val="B64E7D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4631F0"/>
    <w:multiLevelType w:val="hybridMultilevel"/>
    <w:tmpl w:val="1F2E84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E829BF"/>
    <w:multiLevelType w:val="hybridMultilevel"/>
    <w:tmpl w:val="9BCA2B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A5522"/>
    <w:multiLevelType w:val="hybridMultilevel"/>
    <w:tmpl w:val="FF04C3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DA5BD0"/>
    <w:multiLevelType w:val="hybridMultilevel"/>
    <w:tmpl w:val="F3466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DF7550"/>
    <w:multiLevelType w:val="hybridMultilevel"/>
    <w:tmpl w:val="9E7C64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B94B3C"/>
    <w:multiLevelType w:val="hybridMultilevel"/>
    <w:tmpl w:val="0CE2A4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016D1B"/>
    <w:multiLevelType w:val="hybridMultilevel"/>
    <w:tmpl w:val="CF8CA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6C7427"/>
    <w:multiLevelType w:val="multilevel"/>
    <w:tmpl w:val="12C44240"/>
    <w:lvl w:ilvl="0">
      <w:start w:val="1"/>
      <w:numFmt w:val="decimal"/>
      <w:pStyle w:val="Heading1"/>
      <w:lvlText w:val="%1"/>
      <w:lvlJc w:val="left"/>
      <w:pPr>
        <w:tabs>
          <w:tab w:val="num" w:pos="2629"/>
        </w:tabs>
        <w:ind w:left="2269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0" w15:restartNumberingAfterBreak="0">
    <w:nsid w:val="60E85FB8"/>
    <w:multiLevelType w:val="hybridMultilevel"/>
    <w:tmpl w:val="75BAFA46"/>
    <w:lvl w:ilvl="0" w:tplc="720E24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F9E5CAC"/>
    <w:multiLevelType w:val="multilevel"/>
    <w:tmpl w:val="E45E8E5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2" w15:restartNumberingAfterBreak="0">
    <w:nsid w:val="6FF25BB2"/>
    <w:multiLevelType w:val="hybridMultilevel"/>
    <w:tmpl w:val="F3466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1349FA"/>
    <w:multiLevelType w:val="hybridMultilevel"/>
    <w:tmpl w:val="62A4B7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52452C"/>
    <w:multiLevelType w:val="hybridMultilevel"/>
    <w:tmpl w:val="CA0246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9"/>
  </w:num>
  <w:num w:numId="3">
    <w:abstractNumId w:val="31"/>
  </w:num>
  <w:num w:numId="4">
    <w:abstractNumId w:val="5"/>
  </w:num>
  <w:num w:numId="5">
    <w:abstractNumId w:val="9"/>
  </w:num>
  <w:num w:numId="6">
    <w:abstractNumId w:val="7"/>
  </w:num>
  <w:num w:numId="7">
    <w:abstractNumId w:val="6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29"/>
  </w:num>
  <w:num w:numId="15">
    <w:abstractNumId w:val="29"/>
  </w:num>
  <w:num w:numId="16">
    <w:abstractNumId w:val="29"/>
  </w:num>
  <w:num w:numId="17">
    <w:abstractNumId w:val="29"/>
  </w:num>
  <w:num w:numId="18">
    <w:abstractNumId w:val="29"/>
  </w:num>
  <w:num w:numId="19">
    <w:abstractNumId w:val="29"/>
  </w:num>
  <w:num w:numId="20">
    <w:abstractNumId w:val="23"/>
  </w:num>
  <w:num w:numId="21">
    <w:abstractNumId w:val="28"/>
  </w:num>
  <w:num w:numId="22">
    <w:abstractNumId w:val="12"/>
  </w:num>
  <w:num w:numId="23">
    <w:abstractNumId w:val="26"/>
  </w:num>
  <w:num w:numId="24">
    <w:abstractNumId w:val="14"/>
  </w:num>
  <w:num w:numId="25">
    <w:abstractNumId w:val="16"/>
  </w:num>
  <w:num w:numId="26">
    <w:abstractNumId w:val="20"/>
  </w:num>
  <w:num w:numId="27">
    <w:abstractNumId w:val="24"/>
  </w:num>
  <w:num w:numId="28">
    <w:abstractNumId w:val="15"/>
  </w:num>
  <w:num w:numId="29">
    <w:abstractNumId w:val="27"/>
  </w:num>
  <w:num w:numId="30">
    <w:abstractNumId w:val="25"/>
  </w:num>
  <w:num w:numId="31">
    <w:abstractNumId w:val="32"/>
  </w:num>
  <w:num w:numId="32">
    <w:abstractNumId w:val="13"/>
  </w:num>
  <w:num w:numId="33">
    <w:abstractNumId w:val="11"/>
  </w:num>
  <w:num w:numId="34">
    <w:abstractNumId w:val="30"/>
  </w:num>
  <w:num w:numId="35">
    <w:abstractNumId w:val="33"/>
  </w:num>
  <w:num w:numId="36">
    <w:abstractNumId w:val="22"/>
  </w:num>
  <w:num w:numId="37">
    <w:abstractNumId w:val="21"/>
  </w:num>
  <w:num w:numId="38">
    <w:abstractNumId w:val="18"/>
  </w:num>
  <w:num w:numId="39">
    <w:abstractNumId w:val="34"/>
  </w:num>
  <w:num w:numId="40">
    <w:abstractNumId w:val="19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/>
  <w:attachedTemplate r:id="rId1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D6E"/>
    <w:rsid w:val="00001B54"/>
    <w:rsid w:val="00004883"/>
    <w:rsid w:val="00006FF3"/>
    <w:rsid w:val="0000797C"/>
    <w:rsid w:val="00015651"/>
    <w:rsid w:val="00017403"/>
    <w:rsid w:val="00034210"/>
    <w:rsid w:val="00034CED"/>
    <w:rsid w:val="00040CCF"/>
    <w:rsid w:val="0004463A"/>
    <w:rsid w:val="000546DF"/>
    <w:rsid w:val="00056A1F"/>
    <w:rsid w:val="00066FDE"/>
    <w:rsid w:val="00070834"/>
    <w:rsid w:val="00072727"/>
    <w:rsid w:val="00074B47"/>
    <w:rsid w:val="00075A96"/>
    <w:rsid w:val="00090508"/>
    <w:rsid w:val="00091215"/>
    <w:rsid w:val="000924A3"/>
    <w:rsid w:val="0009552F"/>
    <w:rsid w:val="000A1DDF"/>
    <w:rsid w:val="000A7D2F"/>
    <w:rsid w:val="000B7385"/>
    <w:rsid w:val="000C5C85"/>
    <w:rsid w:val="000D6532"/>
    <w:rsid w:val="000D7D02"/>
    <w:rsid w:val="000F3068"/>
    <w:rsid w:val="0010009D"/>
    <w:rsid w:val="00100C4A"/>
    <w:rsid w:val="00105847"/>
    <w:rsid w:val="00105D2A"/>
    <w:rsid w:val="001065F7"/>
    <w:rsid w:val="00106E4A"/>
    <w:rsid w:val="00122D38"/>
    <w:rsid w:val="001249CE"/>
    <w:rsid w:val="00130393"/>
    <w:rsid w:val="00132D5C"/>
    <w:rsid w:val="00136639"/>
    <w:rsid w:val="001372B3"/>
    <w:rsid w:val="00137A69"/>
    <w:rsid w:val="00137E32"/>
    <w:rsid w:val="0014102C"/>
    <w:rsid w:val="001411DC"/>
    <w:rsid w:val="00143432"/>
    <w:rsid w:val="00144099"/>
    <w:rsid w:val="00150538"/>
    <w:rsid w:val="0016087A"/>
    <w:rsid w:val="00164193"/>
    <w:rsid w:val="0016464E"/>
    <w:rsid w:val="00173D8C"/>
    <w:rsid w:val="00174511"/>
    <w:rsid w:val="0017699D"/>
    <w:rsid w:val="0018755A"/>
    <w:rsid w:val="001920A9"/>
    <w:rsid w:val="001957D0"/>
    <w:rsid w:val="00197C69"/>
    <w:rsid w:val="00197F09"/>
    <w:rsid w:val="001A2344"/>
    <w:rsid w:val="001A706B"/>
    <w:rsid w:val="001C59D2"/>
    <w:rsid w:val="001D0C65"/>
    <w:rsid w:val="001D2B72"/>
    <w:rsid w:val="001D5D3B"/>
    <w:rsid w:val="001E26D3"/>
    <w:rsid w:val="001E6441"/>
    <w:rsid w:val="001F0EAB"/>
    <w:rsid w:val="001F0EFC"/>
    <w:rsid w:val="001F35A1"/>
    <w:rsid w:val="00200AD8"/>
    <w:rsid w:val="00203AE4"/>
    <w:rsid w:val="00206166"/>
    <w:rsid w:val="00207A07"/>
    <w:rsid w:val="00214A42"/>
    <w:rsid w:val="00226E4E"/>
    <w:rsid w:val="00227102"/>
    <w:rsid w:val="002306C7"/>
    <w:rsid w:val="00232466"/>
    <w:rsid w:val="0023461D"/>
    <w:rsid w:val="00234FC8"/>
    <w:rsid w:val="00240128"/>
    <w:rsid w:val="00241FF1"/>
    <w:rsid w:val="00242FF7"/>
    <w:rsid w:val="002468D8"/>
    <w:rsid w:val="0025636A"/>
    <w:rsid w:val="00261DCA"/>
    <w:rsid w:val="00266DCA"/>
    <w:rsid w:val="00271BCB"/>
    <w:rsid w:val="00271D1B"/>
    <w:rsid w:val="002800B9"/>
    <w:rsid w:val="00283434"/>
    <w:rsid w:val="00285851"/>
    <w:rsid w:val="002938F0"/>
    <w:rsid w:val="0029710D"/>
    <w:rsid w:val="002A49D1"/>
    <w:rsid w:val="002A5080"/>
    <w:rsid w:val="002A55DC"/>
    <w:rsid w:val="002A6729"/>
    <w:rsid w:val="002B18C6"/>
    <w:rsid w:val="002B3500"/>
    <w:rsid w:val="002C601D"/>
    <w:rsid w:val="002D0C19"/>
    <w:rsid w:val="002E094E"/>
    <w:rsid w:val="002F351F"/>
    <w:rsid w:val="002F6E4E"/>
    <w:rsid w:val="002F75A1"/>
    <w:rsid w:val="002F7E7F"/>
    <w:rsid w:val="00303AD7"/>
    <w:rsid w:val="00303F74"/>
    <w:rsid w:val="00313107"/>
    <w:rsid w:val="003136BF"/>
    <w:rsid w:val="0031461E"/>
    <w:rsid w:val="00322EA1"/>
    <w:rsid w:val="00323F3C"/>
    <w:rsid w:val="00326B53"/>
    <w:rsid w:val="0033118F"/>
    <w:rsid w:val="00333EE7"/>
    <w:rsid w:val="003346E6"/>
    <w:rsid w:val="00335369"/>
    <w:rsid w:val="00336FC4"/>
    <w:rsid w:val="00342F9C"/>
    <w:rsid w:val="00343F90"/>
    <w:rsid w:val="003453F2"/>
    <w:rsid w:val="0035158C"/>
    <w:rsid w:val="00351605"/>
    <w:rsid w:val="00360671"/>
    <w:rsid w:val="00361BB2"/>
    <w:rsid w:val="00367687"/>
    <w:rsid w:val="003677CF"/>
    <w:rsid w:val="003846CF"/>
    <w:rsid w:val="00392380"/>
    <w:rsid w:val="00393E19"/>
    <w:rsid w:val="00394C12"/>
    <w:rsid w:val="003A34E5"/>
    <w:rsid w:val="003A3608"/>
    <w:rsid w:val="003A3ACA"/>
    <w:rsid w:val="003B0F27"/>
    <w:rsid w:val="003B4854"/>
    <w:rsid w:val="003B5AA2"/>
    <w:rsid w:val="003C001F"/>
    <w:rsid w:val="003C103F"/>
    <w:rsid w:val="003C21E6"/>
    <w:rsid w:val="003C31B8"/>
    <w:rsid w:val="003C388E"/>
    <w:rsid w:val="003C3E43"/>
    <w:rsid w:val="003C5B61"/>
    <w:rsid w:val="003C6B18"/>
    <w:rsid w:val="003C77E1"/>
    <w:rsid w:val="003D2B69"/>
    <w:rsid w:val="003E45E0"/>
    <w:rsid w:val="003E7EBA"/>
    <w:rsid w:val="003F5F34"/>
    <w:rsid w:val="003F7B56"/>
    <w:rsid w:val="00402B9F"/>
    <w:rsid w:val="00402D66"/>
    <w:rsid w:val="004044B0"/>
    <w:rsid w:val="0040603F"/>
    <w:rsid w:val="0040627B"/>
    <w:rsid w:val="004110FE"/>
    <w:rsid w:val="0041138F"/>
    <w:rsid w:val="00411BD3"/>
    <w:rsid w:val="00417F61"/>
    <w:rsid w:val="0042135B"/>
    <w:rsid w:val="00430713"/>
    <w:rsid w:val="00431878"/>
    <w:rsid w:val="004338E6"/>
    <w:rsid w:val="00435C2F"/>
    <w:rsid w:val="00440CF1"/>
    <w:rsid w:val="00440FDA"/>
    <w:rsid w:val="00442DA2"/>
    <w:rsid w:val="00460B6D"/>
    <w:rsid w:val="00460C1B"/>
    <w:rsid w:val="0046132C"/>
    <w:rsid w:val="00461EF3"/>
    <w:rsid w:val="00463F78"/>
    <w:rsid w:val="0046565A"/>
    <w:rsid w:val="00473BD9"/>
    <w:rsid w:val="00481E9D"/>
    <w:rsid w:val="00482236"/>
    <w:rsid w:val="00483CC2"/>
    <w:rsid w:val="00486D2B"/>
    <w:rsid w:val="004911E2"/>
    <w:rsid w:val="00491808"/>
    <w:rsid w:val="00497F08"/>
    <w:rsid w:val="004A571A"/>
    <w:rsid w:val="004A58FB"/>
    <w:rsid w:val="004B2A66"/>
    <w:rsid w:val="004B4E5C"/>
    <w:rsid w:val="004B7810"/>
    <w:rsid w:val="004B7E2F"/>
    <w:rsid w:val="004C32E7"/>
    <w:rsid w:val="004C6DCF"/>
    <w:rsid w:val="004C7A8B"/>
    <w:rsid w:val="004D1051"/>
    <w:rsid w:val="004D2569"/>
    <w:rsid w:val="004D70CA"/>
    <w:rsid w:val="004E5988"/>
    <w:rsid w:val="004E6D67"/>
    <w:rsid w:val="004F1EF2"/>
    <w:rsid w:val="004F2F62"/>
    <w:rsid w:val="00501DBB"/>
    <w:rsid w:val="005068B7"/>
    <w:rsid w:val="00511290"/>
    <w:rsid w:val="00512EFB"/>
    <w:rsid w:val="00513961"/>
    <w:rsid w:val="0051462E"/>
    <w:rsid w:val="005207CD"/>
    <w:rsid w:val="00523F2E"/>
    <w:rsid w:val="005247FE"/>
    <w:rsid w:val="005252A3"/>
    <w:rsid w:val="005367C7"/>
    <w:rsid w:val="00544694"/>
    <w:rsid w:val="0055211E"/>
    <w:rsid w:val="00555782"/>
    <w:rsid w:val="00555A23"/>
    <w:rsid w:val="00555F44"/>
    <w:rsid w:val="00560CA4"/>
    <w:rsid w:val="00573E4E"/>
    <w:rsid w:val="00574976"/>
    <w:rsid w:val="00577588"/>
    <w:rsid w:val="00580CCB"/>
    <w:rsid w:val="00581152"/>
    <w:rsid w:val="00582B20"/>
    <w:rsid w:val="0058549A"/>
    <w:rsid w:val="00594B3E"/>
    <w:rsid w:val="005A2362"/>
    <w:rsid w:val="005A3AFF"/>
    <w:rsid w:val="005A5F9A"/>
    <w:rsid w:val="005B0B01"/>
    <w:rsid w:val="005C2251"/>
    <w:rsid w:val="005C460F"/>
    <w:rsid w:val="005C4C8D"/>
    <w:rsid w:val="005C78EB"/>
    <w:rsid w:val="005E0345"/>
    <w:rsid w:val="005E0C88"/>
    <w:rsid w:val="005E3E1F"/>
    <w:rsid w:val="005F5957"/>
    <w:rsid w:val="005F5F2F"/>
    <w:rsid w:val="005F7245"/>
    <w:rsid w:val="006034E9"/>
    <w:rsid w:val="00605EB5"/>
    <w:rsid w:val="00606524"/>
    <w:rsid w:val="00607142"/>
    <w:rsid w:val="00615AF7"/>
    <w:rsid w:val="00627DE2"/>
    <w:rsid w:val="00632CCF"/>
    <w:rsid w:val="00636C73"/>
    <w:rsid w:val="00644A8C"/>
    <w:rsid w:val="0064501D"/>
    <w:rsid w:val="00654EB7"/>
    <w:rsid w:val="00655795"/>
    <w:rsid w:val="00662FCC"/>
    <w:rsid w:val="00672D6C"/>
    <w:rsid w:val="00675BDB"/>
    <w:rsid w:val="006872E1"/>
    <w:rsid w:val="006915DA"/>
    <w:rsid w:val="00691FD9"/>
    <w:rsid w:val="006950C3"/>
    <w:rsid w:val="006A24C0"/>
    <w:rsid w:val="006A3743"/>
    <w:rsid w:val="006A5B24"/>
    <w:rsid w:val="006C2067"/>
    <w:rsid w:val="006C7A46"/>
    <w:rsid w:val="006D2961"/>
    <w:rsid w:val="006D485F"/>
    <w:rsid w:val="006D7E4A"/>
    <w:rsid w:val="006F55B3"/>
    <w:rsid w:val="006F7B13"/>
    <w:rsid w:val="006F7D2E"/>
    <w:rsid w:val="00706E16"/>
    <w:rsid w:val="00710723"/>
    <w:rsid w:val="00714D29"/>
    <w:rsid w:val="00715242"/>
    <w:rsid w:val="0071525F"/>
    <w:rsid w:val="00715C4D"/>
    <w:rsid w:val="00721765"/>
    <w:rsid w:val="00723290"/>
    <w:rsid w:val="00737085"/>
    <w:rsid w:val="00742E1C"/>
    <w:rsid w:val="0074428F"/>
    <w:rsid w:val="007467AE"/>
    <w:rsid w:val="00763313"/>
    <w:rsid w:val="00764F94"/>
    <w:rsid w:val="0076729A"/>
    <w:rsid w:val="00770505"/>
    <w:rsid w:val="007733CE"/>
    <w:rsid w:val="007739ED"/>
    <w:rsid w:val="00783C25"/>
    <w:rsid w:val="007847F2"/>
    <w:rsid w:val="00784AC8"/>
    <w:rsid w:val="0079128D"/>
    <w:rsid w:val="00793BD2"/>
    <w:rsid w:val="00796706"/>
    <w:rsid w:val="007A6AF8"/>
    <w:rsid w:val="007B06FF"/>
    <w:rsid w:val="007B2D9B"/>
    <w:rsid w:val="007B6071"/>
    <w:rsid w:val="007C0E32"/>
    <w:rsid w:val="007C30F0"/>
    <w:rsid w:val="007C52BF"/>
    <w:rsid w:val="007D480C"/>
    <w:rsid w:val="007D62F7"/>
    <w:rsid w:val="007D7E77"/>
    <w:rsid w:val="007E0EAC"/>
    <w:rsid w:val="008067ED"/>
    <w:rsid w:val="00806B3C"/>
    <w:rsid w:val="00811330"/>
    <w:rsid w:val="008138D3"/>
    <w:rsid w:val="00820186"/>
    <w:rsid w:val="008212F1"/>
    <w:rsid w:val="00821A71"/>
    <w:rsid w:val="00821FC3"/>
    <w:rsid w:val="008224A6"/>
    <w:rsid w:val="00840CBD"/>
    <w:rsid w:val="00850860"/>
    <w:rsid w:val="00852D6E"/>
    <w:rsid w:val="0085477E"/>
    <w:rsid w:val="00856B52"/>
    <w:rsid w:val="00871BBA"/>
    <w:rsid w:val="00881875"/>
    <w:rsid w:val="00882C0A"/>
    <w:rsid w:val="00886F82"/>
    <w:rsid w:val="008913F8"/>
    <w:rsid w:val="00897FEE"/>
    <w:rsid w:val="008A090A"/>
    <w:rsid w:val="008A7233"/>
    <w:rsid w:val="008A7DE0"/>
    <w:rsid w:val="008B5B47"/>
    <w:rsid w:val="008B5E5F"/>
    <w:rsid w:val="008B6803"/>
    <w:rsid w:val="008C16CA"/>
    <w:rsid w:val="008C3B7A"/>
    <w:rsid w:val="008C3FE2"/>
    <w:rsid w:val="008C681D"/>
    <w:rsid w:val="008C743D"/>
    <w:rsid w:val="008E275B"/>
    <w:rsid w:val="008E71AD"/>
    <w:rsid w:val="008E764C"/>
    <w:rsid w:val="008F1B3D"/>
    <w:rsid w:val="008F1BA4"/>
    <w:rsid w:val="008F387F"/>
    <w:rsid w:val="008F52E4"/>
    <w:rsid w:val="009049B6"/>
    <w:rsid w:val="0090546E"/>
    <w:rsid w:val="00911F51"/>
    <w:rsid w:val="009121FC"/>
    <w:rsid w:val="009164BC"/>
    <w:rsid w:val="00917EDF"/>
    <w:rsid w:val="0092689C"/>
    <w:rsid w:val="00933B53"/>
    <w:rsid w:val="00933FD1"/>
    <w:rsid w:val="00934289"/>
    <w:rsid w:val="00934CEF"/>
    <w:rsid w:val="00935454"/>
    <w:rsid w:val="0093602D"/>
    <w:rsid w:val="00940B2B"/>
    <w:rsid w:val="0094199E"/>
    <w:rsid w:val="00942171"/>
    <w:rsid w:val="00942543"/>
    <w:rsid w:val="0094493B"/>
    <w:rsid w:val="00946322"/>
    <w:rsid w:val="009511F0"/>
    <w:rsid w:val="009540AE"/>
    <w:rsid w:val="009622CF"/>
    <w:rsid w:val="00964398"/>
    <w:rsid w:val="00965C79"/>
    <w:rsid w:val="009676F0"/>
    <w:rsid w:val="009678A8"/>
    <w:rsid w:val="00971D98"/>
    <w:rsid w:val="009723CD"/>
    <w:rsid w:val="00976128"/>
    <w:rsid w:val="00976ADB"/>
    <w:rsid w:val="00976AF1"/>
    <w:rsid w:val="009836CF"/>
    <w:rsid w:val="009862F7"/>
    <w:rsid w:val="0098772D"/>
    <w:rsid w:val="009911AA"/>
    <w:rsid w:val="0099436F"/>
    <w:rsid w:val="009A218C"/>
    <w:rsid w:val="009A29FE"/>
    <w:rsid w:val="009A4DFB"/>
    <w:rsid w:val="009A6D61"/>
    <w:rsid w:val="009B0209"/>
    <w:rsid w:val="009B22C0"/>
    <w:rsid w:val="009B6169"/>
    <w:rsid w:val="009C2946"/>
    <w:rsid w:val="009C37E2"/>
    <w:rsid w:val="009C3C6A"/>
    <w:rsid w:val="009C5B5E"/>
    <w:rsid w:val="009C619B"/>
    <w:rsid w:val="009D2176"/>
    <w:rsid w:val="009D614B"/>
    <w:rsid w:val="009E146F"/>
    <w:rsid w:val="009E6AD6"/>
    <w:rsid w:val="009F0C4B"/>
    <w:rsid w:val="009F152B"/>
    <w:rsid w:val="009F42DB"/>
    <w:rsid w:val="00A02DE6"/>
    <w:rsid w:val="00A05252"/>
    <w:rsid w:val="00A06513"/>
    <w:rsid w:val="00A11DA3"/>
    <w:rsid w:val="00A2176C"/>
    <w:rsid w:val="00A2726C"/>
    <w:rsid w:val="00A31764"/>
    <w:rsid w:val="00A32D70"/>
    <w:rsid w:val="00A420F9"/>
    <w:rsid w:val="00A50F1A"/>
    <w:rsid w:val="00A534D7"/>
    <w:rsid w:val="00A54B59"/>
    <w:rsid w:val="00A54D63"/>
    <w:rsid w:val="00A56F64"/>
    <w:rsid w:val="00A57C2B"/>
    <w:rsid w:val="00A614D7"/>
    <w:rsid w:val="00A616F7"/>
    <w:rsid w:val="00A6293F"/>
    <w:rsid w:val="00A635B1"/>
    <w:rsid w:val="00A66527"/>
    <w:rsid w:val="00A737C3"/>
    <w:rsid w:val="00A73966"/>
    <w:rsid w:val="00A74D5A"/>
    <w:rsid w:val="00A766BE"/>
    <w:rsid w:val="00A7673A"/>
    <w:rsid w:val="00A80D7C"/>
    <w:rsid w:val="00A83A23"/>
    <w:rsid w:val="00A85BA7"/>
    <w:rsid w:val="00A862C8"/>
    <w:rsid w:val="00A86624"/>
    <w:rsid w:val="00A90BFD"/>
    <w:rsid w:val="00A96343"/>
    <w:rsid w:val="00A96489"/>
    <w:rsid w:val="00A97882"/>
    <w:rsid w:val="00AA6EAC"/>
    <w:rsid w:val="00AA7EAE"/>
    <w:rsid w:val="00AB3E38"/>
    <w:rsid w:val="00AC1611"/>
    <w:rsid w:val="00AD0C71"/>
    <w:rsid w:val="00AD0F2C"/>
    <w:rsid w:val="00AD109E"/>
    <w:rsid w:val="00AD6E07"/>
    <w:rsid w:val="00AD77B8"/>
    <w:rsid w:val="00AE2776"/>
    <w:rsid w:val="00AE7B96"/>
    <w:rsid w:val="00AF1D8D"/>
    <w:rsid w:val="00AF3D46"/>
    <w:rsid w:val="00AF6830"/>
    <w:rsid w:val="00B059CC"/>
    <w:rsid w:val="00B10837"/>
    <w:rsid w:val="00B10F2D"/>
    <w:rsid w:val="00B10F49"/>
    <w:rsid w:val="00B123ED"/>
    <w:rsid w:val="00B131EE"/>
    <w:rsid w:val="00B23D59"/>
    <w:rsid w:val="00B320B3"/>
    <w:rsid w:val="00B33B03"/>
    <w:rsid w:val="00B41FEE"/>
    <w:rsid w:val="00B42A33"/>
    <w:rsid w:val="00B431BB"/>
    <w:rsid w:val="00B5470C"/>
    <w:rsid w:val="00B63BD6"/>
    <w:rsid w:val="00B65A42"/>
    <w:rsid w:val="00B6670B"/>
    <w:rsid w:val="00B701D0"/>
    <w:rsid w:val="00B7101E"/>
    <w:rsid w:val="00B7126F"/>
    <w:rsid w:val="00B73EC6"/>
    <w:rsid w:val="00B8073D"/>
    <w:rsid w:val="00B97BA7"/>
    <w:rsid w:val="00BA2F56"/>
    <w:rsid w:val="00BA37DD"/>
    <w:rsid w:val="00BB6267"/>
    <w:rsid w:val="00BC0185"/>
    <w:rsid w:val="00BC0A13"/>
    <w:rsid w:val="00BC2853"/>
    <w:rsid w:val="00BC628A"/>
    <w:rsid w:val="00BD0E55"/>
    <w:rsid w:val="00BD7B4E"/>
    <w:rsid w:val="00BE3193"/>
    <w:rsid w:val="00BE3E03"/>
    <w:rsid w:val="00BE41A3"/>
    <w:rsid w:val="00BE49F9"/>
    <w:rsid w:val="00BE7EDB"/>
    <w:rsid w:val="00BF6D17"/>
    <w:rsid w:val="00C00914"/>
    <w:rsid w:val="00C02B38"/>
    <w:rsid w:val="00C06A98"/>
    <w:rsid w:val="00C2340F"/>
    <w:rsid w:val="00C256EF"/>
    <w:rsid w:val="00C32B69"/>
    <w:rsid w:val="00C34705"/>
    <w:rsid w:val="00C46373"/>
    <w:rsid w:val="00C57D9C"/>
    <w:rsid w:val="00C62E7F"/>
    <w:rsid w:val="00C72B9E"/>
    <w:rsid w:val="00C76FDD"/>
    <w:rsid w:val="00C773E1"/>
    <w:rsid w:val="00C814D0"/>
    <w:rsid w:val="00C84C29"/>
    <w:rsid w:val="00C85AFA"/>
    <w:rsid w:val="00C923AD"/>
    <w:rsid w:val="00C9474D"/>
    <w:rsid w:val="00C95309"/>
    <w:rsid w:val="00C95ED6"/>
    <w:rsid w:val="00CB4D68"/>
    <w:rsid w:val="00CC073D"/>
    <w:rsid w:val="00CC34DF"/>
    <w:rsid w:val="00CC4C2B"/>
    <w:rsid w:val="00CC537E"/>
    <w:rsid w:val="00CC7D88"/>
    <w:rsid w:val="00CD08F1"/>
    <w:rsid w:val="00CD5C67"/>
    <w:rsid w:val="00CD7346"/>
    <w:rsid w:val="00CE0FC9"/>
    <w:rsid w:val="00CE3628"/>
    <w:rsid w:val="00CE75A2"/>
    <w:rsid w:val="00CF01D4"/>
    <w:rsid w:val="00CF569D"/>
    <w:rsid w:val="00CF5DAC"/>
    <w:rsid w:val="00CF60F4"/>
    <w:rsid w:val="00CF7C8A"/>
    <w:rsid w:val="00D03F9F"/>
    <w:rsid w:val="00D04F51"/>
    <w:rsid w:val="00D10C39"/>
    <w:rsid w:val="00D119C1"/>
    <w:rsid w:val="00D1229B"/>
    <w:rsid w:val="00D21037"/>
    <w:rsid w:val="00D219D5"/>
    <w:rsid w:val="00D22A77"/>
    <w:rsid w:val="00D265AB"/>
    <w:rsid w:val="00D26B14"/>
    <w:rsid w:val="00D27D8C"/>
    <w:rsid w:val="00D341C1"/>
    <w:rsid w:val="00D34C6D"/>
    <w:rsid w:val="00D35D95"/>
    <w:rsid w:val="00D35FDD"/>
    <w:rsid w:val="00D363DD"/>
    <w:rsid w:val="00D36B96"/>
    <w:rsid w:val="00D4057B"/>
    <w:rsid w:val="00D55153"/>
    <w:rsid w:val="00D55887"/>
    <w:rsid w:val="00D559D5"/>
    <w:rsid w:val="00D63FDE"/>
    <w:rsid w:val="00D65FE0"/>
    <w:rsid w:val="00D70A0C"/>
    <w:rsid w:val="00D71A3C"/>
    <w:rsid w:val="00D75FB5"/>
    <w:rsid w:val="00D7793E"/>
    <w:rsid w:val="00D80BAB"/>
    <w:rsid w:val="00D82BD8"/>
    <w:rsid w:val="00D83BB0"/>
    <w:rsid w:val="00D91201"/>
    <w:rsid w:val="00DA10D2"/>
    <w:rsid w:val="00DA7251"/>
    <w:rsid w:val="00DB1E7E"/>
    <w:rsid w:val="00DB64A8"/>
    <w:rsid w:val="00DC14C1"/>
    <w:rsid w:val="00DC17FB"/>
    <w:rsid w:val="00DC39E5"/>
    <w:rsid w:val="00DC3C21"/>
    <w:rsid w:val="00DC63A6"/>
    <w:rsid w:val="00DC7613"/>
    <w:rsid w:val="00DD2273"/>
    <w:rsid w:val="00DD4E5A"/>
    <w:rsid w:val="00DD5B85"/>
    <w:rsid w:val="00DE19FB"/>
    <w:rsid w:val="00DE2002"/>
    <w:rsid w:val="00DE64B2"/>
    <w:rsid w:val="00DE79F3"/>
    <w:rsid w:val="00E0140F"/>
    <w:rsid w:val="00E01F28"/>
    <w:rsid w:val="00E03462"/>
    <w:rsid w:val="00E034CF"/>
    <w:rsid w:val="00E11FC1"/>
    <w:rsid w:val="00E125AE"/>
    <w:rsid w:val="00E12C5B"/>
    <w:rsid w:val="00E20375"/>
    <w:rsid w:val="00E2044D"/>
    <w:rsid w:val="00E23BE3"/>
    <w:rsid w:val="00E270C3"/>
    <w:rsid w:val="00E33902"/>
    <w:rsid w:val="00E35D67"/>
    <w:rsid w:val="00E3653F"/>
    <w:rsid w:val="00E3690C"/>
    <w:rsid w:val="00E41653"/>
    <w:rsid w:val="00E424F5"/>
    <w:rsid w:val="00E47AEE"/>
    <w:rsid w:val="00E55BFA"/>
    <w:rsid w:val="00E56266"/>
    <w:rsid w:val="00E60098"/>
    <w:rsid w:val="00E614CB"/>
    <w:rsid w:val="00E62A32"/>
    <w:rsid w:val="00E66C65"/>
    <w:rsid w:val="00E7014C"/>
    <w:rsid w:val="00E8115F"/>
    <w:rsid w:val="00E837FA"/>
    <w:rsid w:val="00E92A4E"/>
    <w:rsid w:val="00EA2700"/>
    <w:rsid w:val="00EB4BA3"/>
    <w:rsid w:val="00EB7128"/>
    <w:rsid w:val="00EC081F"/>
    <w:rsid w:val="00EC29C3"/>
    <w:rsid w:val="00EC5010"/>
    <w:rsid w:val="00ED0060"/>
    <w:rsid w:val="00ED2C9F"/>
    <w:rsid w:val="00ED5FB5"/>
    <w:rsid w:val="00ED6F77"/>
    <w:rsid w:val="00ED7901"/>
    <w:rsid w:val="00EE13CB"/>
    <w:rsid w:val="00EE1ECC"/>
    <w:rsid w:val="00EF37AB"/>
    <w:rsid w:val="00EF78ED"/>
    <w:rsid w:val="00F0109F"/>
    <w:rsid w:val="00F029BA"/>
    <w:rsid w:val="00F1015E"/>
    <w:rsid w:val="00F11CB7"/>
    <w:rsid w:val="00F137AC"/>
    <w:rsid w:val="00F14149"/>
    <w:rsid w:val="00F22043"/>
    <w:rsid w:val="00F2376E"/>
    <w:rsid w:val="00F361B5"/>
    <w:rsid w:val="00F4040C"/>
    <w:rsid w:val="00F441DC"/>
    <w:rsid w:val="00F44F73"/>
    <w:rsid w:val="00F5105C"/>
    <w:rsid w:val="00F52BE7"/>
    <w:rsid w:val="00F5324E"/>
    <w:rsid w:val="00F5408B"/>
    <w:rsid w:val="00F61A29"/>
    <w:rsid w:val="00F6486C"/>
    <w:rsid w:val="00F648D7"/>
    <w:rsid w:val="00F6654F"/>
    <w:rsid w:val="00F71C1E"/>
    <w:rsid w:val="00F828A0"/>
    <w:rsid w:val="00F82D29"/>
    <w:rsid w:val="00F830EF"/>
    <w:rsid w:val="00F848DA"/>
    <w:rsid w:val="00F9275A"/>
    <w:rsid w:val="00F92A84"/>
    <w:rsid w:val="00FA39DA"/>
    <w:rsid w:val="00FA43D6"/>
    <w:rsid w:val="00FB6511"/>
    <w:rsid w:val="00FE3F74"/>
    <w:rsid w:val="00FE4175"/>
    <w:rsid w:val="00FE7CAC"/>
    <w:rsid w:val="00FF38A5"/>
    <w:rsid w:val="00FF4C1B"/>
    <w:rsid w:val="00FF6ABB"/>
    <w:rsid w:val="00FF7255"/>
    <w:rsid w:val="00FF7462"/>
    <w:rsid w:val="00FF7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F3C9751"/>
  <w15:docId w15:val="{43A2CA92-AC60-4776-BFEB-891F39053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sv-SE" w:eastAsia="sv-S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6E4E"/>
    <w:pPr>
      <w:spacing w:line="312" w:lineRule="auto"/>
      <w:ind w:firstLine="340"/>
      <w:jc w:val="both"/>
    </w:pPr>
    <w:rPr>
      <w:rFonts w:ascii="CMU Serif Roman" w:hAnsi="CMU Serif Roman"/>
      <w:sz w:val="21"/>
      <w:szCs w:val="24"/>
      <w:lang w:val="en-GB" w:eastAsia="en-US"/>
    </w:rPr>
  </w:style>
  <w:style w:type="paragraph" w:styleId="Heading1">
    <w:name w:val="heading 1"/>
    <w:basedOn w:val="Normal"/>
    <w:next w:val="Firstparagraph"/>
    <w:link w:val="Heading1Char"/>
    <w:uiPriority w:val="9"/>
    <w:qFormat/>
    <w:rsid w:val="00DD4E5A"/>
    <w:pPr>
      <w:keepNext/>
      <w:numPr>
        <w:numId w:val="19"/>
      </w:numPr>
      <w:tabs>
        <w:tab w:val="left" w:pos="482"/>
      </w:tabs>
      <w:spacing w:before="360" w:after="180"/>
      <w:jc w:val="left"/>
      <w:outlineLvl w:val="0"/>
    </w:pPr>
    <w:rPr>
      <w:rFonts w:cs="Arial"/>
      <w:b/>
      <w:bCs/>
      <w:sz w:val="28"/>
      <w:szCs w:val="32"/>
    </w:rPr>
  </w:style>
  <w:style w:type="paragraph" w:styleId="Heading2">
    <w:name w:val="heading 2"/>
    <w:basedOn w:val="Normal"/>
    <w:next w:val="Firstparagraph"/>
    <w:qFormat/>
    <w:rsid w:val="00DD4E5A"/>
    <w:pPr>
      <w:keepNext/>
      <w:numPr>
        <w:ilvl w:val="1"/>
        <w:numId w:val="19"/>
      </w:numPr>
      <w:tabs>
        <w:tab w:val="left" w:pos="624"/>
      </w:tabs>
      <w:spacing w:before="300" w:after="120"/>
      <w:jc w:val="left"/>
      <w:outlineLvl w:val="1"/>
    </w:pPr>
    <w:rPr>
      <w:rFonts w:cs="Arial"/>
      <w:b/>
      <w:bCs/>
      <w:iCs/>
      <w:sz w:val="24"/>
      <w:szCs w:val="28"/>
    </w:rPr>
  </w:style>
  <w:style w:type="paragraph" w:styleId="Heading3">
    <w:name w:val="heading 3"/>
    <w:basedOn w:val="Normal"/>
    <w:next w:val="Firstparagraph"/>
    <w:qFormat/>
    <w:rsid w:val="00DD4E5A"/>
    <w:pPr>
      <w:keepNext/>
      <w:numPr>
        <w:ilvl w:val="2"/>
        <w:numId w:val="19"/>
      </w:numPr>
      <w:tabs>
        <w:tab w:val="left" w:pos="765"/>
      </w:tabs>
      <w:spacing w:before="300" w:after="120"/>
      <w:jc w:val="left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49F9"/>
    <w:pPr>
      <w:keepNext/>
      <w:keepLines/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customStyle="1" w:styleId="Firstparagraph">
    <w:name w:val="First paragraph"/>
    <w:basedOn w:val="Normal"/>
    <w:next w:val="Normal"/>
    <w:pPr>
      <w:ind w:firstLine="0"/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Caption">
    <w:name w:val="caption"/>
    <w:basedOn w:val="Normal"/>
    <w:next w:val="Normal"/>
    <w:uiPriority w:val="35"/>
    <w:unhideWhenUsed/>
    <w:qFormat/>
    <w:rsid w:val="00BE49F9"/>
    <w:rPr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226E4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26E4E"/>
    <w:rPr>
      <w:rFonts w:ascii="CMU Serif Roman" w:eastAsiaTheme="majorEastAsia" w:hAnsi="CMU Serif Roman" w:cstheme="majorBidi"/>
      <w:b/>
      <w:bCs/>
      <w:kern w:val="28"/>
      <w:sz w:val="32"/>
      <w:szCs w:val="32"/>
      <w:lang w:val="en-GB"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49F9"/>
    <w:rPr>
      <w:rFonts w:ascii="CMU Serif" w:eastAsiaTheme="majorEastAsia" w:hAnsi="CMU Serif" w:cstheme="majorBidi"/>
      <w:b/>
      <w:bCs/>
      <w:iCs/>
      <w:sz w:val="21"/>
      <w:szCs w:val="24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125AE"/>
    <w:pPr>
      <w:keepLines/>
      <w:numPr>
        <w:numId w:val="0"/>
      </w:numPr>
      <w:tabs>
        <w:tab w:val="clear" w:pos="482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94C12"/>
    <w:pPr>
      <w:spacing w:before="120"/>
      <w:jc w:val="left"/>
    </w:pPr>
    <w:rPr>
      <w:rFonts w:asciiTheme="minorHAnsi" w:hAnsiTheme="minorHAnsi"/>
      <w:b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25AE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25AE"/>
    <w:rPr>
      <w:rFonts w:ascii="Lucida Grande" w:hAnsi="Lucida Grande" w:cs="Lucida Grande"/>
      <w:sz w:val="18"/>
      <w:szCs w:val="18"/>
      <w:lang w:val="en-GB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394C12"/>
    <w:pPr>
      <w:ind w:left="210"/>
      <w:jc w:val="left"/>
    </w:pPr>
    <w:rPr>
      <w:rFonts w:asciiTheme="minorHAnsi" w:hAnsiTheme="minorHAnsi"/>
      <w:b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94C12"/>
    <w:pPr>
      <w:ind w:left="420"/>
      <w:jc w:val="left"/>
    </w:pPr>
    <w:rPr>
      <w:rFonts w:asciiTheme="minorHAnsi" w:hAnsiTheme="minorHAnsi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125AE"/>
    <w:pPr>
      <w:ind w:left="63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125AE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125AE"/>
    <w:pPr>
      <w:ind w:left="105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125AE"/>
    <w:pPr>
      <w:ind w:left="126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125AE"/>
    <w:pPr>
      <w:ind w:left="147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125AE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NoSpacing">
    <w:name w:val="No Spacing"/>
    <w:link w:val="NoSpacingChar"/>
    <w:uiPriority w:val="1"/>
    <w:qFormat/>
    <w:rsid w:val="00852D6E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52D6E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343F9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43F90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60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3602D"/>
    <w:rPr>
      <w:rFonts w:ascii="Courier New" w:hAnsi="Courier New" w:cs="Courier New"/>
      <w:lang w:val="en-GB" w:eastAsia="en-GB"/>
    </w:rPr>
  </w:style>
  <w:style w:type="character" w:customStyle="1" w:styleId="gd15mcfckub">
    <w:name w:val="gd15mcfckub"/>
    <w:basedOn w:val="DefaultParagraphFont"/>
    <w:rsid w:val="0093602D"/>
  </w:style>
  <w:style w:type="character" w:customStyle="1" w:styleId="gd15mcfcktb">
    <w:name w:val="gd15mcfcktb"/>
    <w:basedOn w:val="DefaultParagraphFont"/>
    <w:rsid w:val="0093602D"/>
  </w:style>
  <w:style w:type="character" w:customStyle="1" w:styleId="gd15mcfceub">
    <w:name w:val="gd15mcfceub"/>
    <w:basedOn w:val="DefaultParagraphFont"/>
    <w:rsid w:val="0093602D"/>
  </w:style>
  <w:style w:type="table" w:styleId="TableGrid">
    <w:name w:val="Table Grid"/>
    <w:basedOn w:val="TableNormal"/>
    <w:uiPriority w:val="59"/>
    <w:rsid w:val="00E01F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sz w:val="24"/>
      <w:lang w:eastAsia="en-GB"/>
    </w:rPr>
  </w:style>
  <w:style w:type="paragraph" w:customStyle="1" w:styleId="sc1">
    <w:name w:val="sc1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color w:val="008000"/>
      <w:sz w:val="24"/>
      <w:lang w:eastAsia="en-GB"/>
    </w:rPr>
  </w:style>
  <w:style w:type="paragraph" w:customStyle="1" w:styleId="sc2">
    <w:name w:val="sc2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b/>
      <w:bCs/>
      <w:color w:val="0000FF"/>
      <w:sz w:val="24"/>
      <w:lang w:eastAsia="en-GB"/>
    </w:rPr>
  </w:style>
  <w:style w:type="paragraph" w:customStyle="1" w:styleId="sc3">
    <w:name w:val="sc3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color w:val="8000FF"/>
      <w:sz w:val="24"/>
      <w:lang w:eastAsia="en-GB"/>
    </w:rPr>
  </w:style>
  <w:style w:type="paragraph" w:customStyle="1" w:styleId="sc5">
    <w:name w:val="sc5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color w:val="FF8000"/>
      <w:sz w:val="24"/>
      <w:lang w:eastAsia="en-GB"/>
    </w:rPr>
  </w:style>
  <w:style w:type="paragraph" w:customStyle="1" w:styleId="sc6">
    <w:name w:val="sc6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color w:val="808080"/>
      <w:sz w:val="24"/>
      <w:lang w:eastAsia="en-GB"/>
    </w:rPr>
  </w:style>
  <w:style w:type="paragraph" w:customStyle="1" w:styleId="sc8">
    <w:name w:val="sc8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b/>
      <w:bCs/>
      <w:color w:val="000080"/>
      <w:sz w:val="24"/>
      <w:lang w:eastAsia="en-GB"/>
    </w:rPr>
  </w:style>
  <w:style w:type="paragraph" w:customStyle="1" w:styleId="sc10">
    <w:name w:val="sc10"/>
    <w:basedOn w:val="Normal"/>
    <w:rsid w:val="00F828A0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/>
      <w:color w:val="804000"/>
      <w:sz w:val="24"/>
      <w:lang w:eastAsia="en-GB"/>
    </w:rPr>
  </w:style>
  <w:style w:type="character" w:customStyle="1" w:styleId="sc11">
    <w:name w:val="sc11"/>
    <w:basedOn w:val="DefaultParagraphFont"/>
    <w:rsid w:val="00F828A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F828A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F828A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1">
    <w:name w:val="sc81"/>
    <w:basedOn w:val="DefaultParagraphFont"/>
    <w:rsid w:val="00F828A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9">
    <w:name w:val="sc9"/>
    <w:basedOn w:val="DefaultParagraphFont"/>
    <w:rsid w:val="00F828A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DefaultParagraphFont"/>
    <w:rsid w:val="00F828A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51">
    <w:name w:val="sc51"/>
    <w:basedOn w:val="DefaultParagraphFont"/>
    <w:rsid w:val="00F828A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DefaultParagraphFont"/>
    <w:rsid w:val="00F828A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F828A0"/>
    <w:rPr>
      <w:rFonts w:ascii="Courier New" w:hAnsi="Courier New" w:cs="Courier New" w:hint="default"/>
      <w:color w:val="804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A43D6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E6AD6"/>
    <w:rPr>
      <w:rFonts w:ascii="Courier New" w:eastAsia="Times New Roman" w:hAnsi="Courier New" w:cs="Courier New"/>
      <w:sz w:val="20"/>
      <w:szCs w:val="20"/>
    </w:rPr>
  </w:style>
  <w:style w:type="character" w:customStyle="1" w:styleId="sc71">
    <w:name w:val="sc71"/>
    <w:basedOn w:val="DefaultParagraphFont"/>
    <w:rsid w:val="00871BBA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11FC1"/>
    <w:rPr>
      <w:rFonts w:ascii="CMU Serif Roman" w:hAnsi="CMU Serif Roman" w:cs="Arial"/>
      <w:b/>
      <w:bCs/>
      <w:sz w:val="28"/>
      <w:szCs w:val="32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806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8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2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0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4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0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3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0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0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0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3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6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1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ked\Documents\UPC\word_to_latex\LaTeX-template-for-Word-master\LaTeX-template-for-Word-master\LaTex%2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MU Serif">
      <a:majorFont>
        <a:latin typeface="CMU Serif"/>
        <a:ea typeface=""/>
        <a:cs typeface=""/>
      </a:majorFont>
      <a:minorFont>
        <a:latin typeface="CMU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Kag18</b:Tag>
    <b:SourceType>InternetSite</b:SourceType>
    <b:Guid>{0818E995-2478-48C7-9E43-7ECE138E07BA}</b:Guid>
    <b:Title>Kaggle</b:Title>
    <b:Year>2018</b:Year>
    <b:Author>
      <b:Author>
        <b:Corporate>Kaggle</b:Corporate>
      </b:Author>
    </b:Author>
    <b:YearAccessed>2020</b:YearAccessed>
    <b:MonthAccessed>April</b:MonthAccessed>
    <b:DayAccessed>14</b:DayAccessed>
    <b:URL>https://www.kaggle.com/c/trackml-particle-identification/overview/timeline</b:URL>
    <b:RefOrder>1</b:RefOrder>
  </b:Source>
  <b:Source>
    <b:Tag>Wik20</b:Tag>
    <b:SourceType>InternetSite</b:SourceType>
    <b:Guid>{DC257019-7182-4CBF-91CA-42B23FAAC341}</b:Guid>
    <b:Title>Wikipedia</b:Title>
    <b:YearAccessed>2020</b:YearAccessed>
    <b:MonthAccessed>06</b:MonthAccessed>
    <b:DayAccessed>14</b:DayAccessed>
    <b:URL>https://en.wikipedia.org/wiki/DBSCAN</b:URL>
    <b:RefOrder>4</b:RefOrder>
  </b:Source>
  <b:Source>
    <b:Tag>Yuv20</b:Tag>
    <b:SourceType>InternetSite</b:SourceType>
    <b:Guid>{BDDA38C6-3418-440A-B940-6C25B23F1756}</b:Guid>
    <b:Author>
      <b:Author>
        <b:NameList>
          <b:Person>
            <b:Last>Reina</b:Last>
            <b:First>Yuval</b:First>
          </b:Person>
        </b:NameList>
      </b:Author>
    </b:Author>
    <b:Title>Kaggle</b:Title>
    <b:YearAccessed>2020</b:YearAccessed>
    <b:MonthAccessed>06</b:MonthAccessed>
    <b:DayAccessed>15</b:DayAccessed>
    <b:URL>https://www.kaggle.com/yuval6967/7th-place-clustering-extending-ml-merging-0-75#Chapter-3:-Expand-tracks</b:URL>
    <b:RefOrder>2</b:RefOrder>
  </b:Source>
  <b:Source>
    <b:Tag>Rou18</b:Tag>
    <b:SourceType>Report</b:SourceType>
    <b:Guid>{D8DE7DB7-EDFA-4D55-B110-5F517940770C}</b:Guid>
    <b:Title>NIPS 2018 Competition proposal: The TrackML challenge</b:Title>
    <b:Year>2018</b:Year>
    <b:Author>
      <b:Author>
        <b:NameList>
          <b:Person>
            <b:Last>Rousseau</b:Last>
            <b:First>David</b:First>
          </b:Person>
          <b:Person>
            <b:Last>Amrouche</b:Last>
            <b:First>Sabrina</b:First>
          </b:Person>
          <b:Person>
            <b:Last>Calafiura</b:Last>
            <b:First>Paolo</b:First>
          </b:Person>
          <b:Person>
            <b:Last>Estrade</b:Last>
            <b:First>Victor</b:First>
          </b:Person>
          <b:Person>
            <b:Last>Farrell</b:Last>
            <b:First>Steven</b:First>
          </b:Person>
          <b:Person>
            <b:Last>al</b:Last>
            <b:First>et</b:First>
          </b:Person>
        </b:NameList>
      </b:Author>
    </b:Author>
    <b:RefOrder>5</b:RefOrder>
  </b:Source>
  <b:Source>
    <b:Tag>Amr18</b:Tag>
    <b:SourceType>JournalArticle</b:SourceType>
    <b:Guid>{E0C5B4CE-B75C-4152-A12C-8B4606689E0E}</b:Guid>
    <b:Title>The Tracking Machine Learning challenge</b:Title>
    <b:Year>2018</b:Year>
    <b:Author>
      <b:Author>
        <b:NameList>
          <b:Person>
            <b:Last>Amrouche</b:Last>
            <b:First>Sabrina</b:First>
          </b:Person>
          <b:Person>
            <b:Last>Basara</b:Last>
            <b:First>Laurent</b:First>
          </b:Person>
          <b:Person>
            <b:Last>et.</b:Last>
            <b:First>al.</b:First>
          </b:Person>
        </b:NameList>
      </b:Author>
    </b:Author>
    <b:JournalName>NeurIPS 2018</b:JournalName>
    <b:RefOrder>6</b:RefOrder>
  </b:Source>
  <b:Source>
    <b:Tag>Vic18</b:Tag>
    <b:SourceType>DocumentFromInternetSite</b:SourceType>
    <b:Guid>{195FF297-510F-476F-B9ED-02CA7B54B725}</b:Guid>
    <b:Title>Kaggle</b:Title>
    <b:Year>2018</b:Year>
    <b:YearAccessed>2020</b:YearAccessed>
    <b:MonthAccessed>06</b:MonthAccessed>
    <b:DayAccessed>10</b:DayAccessed>
    <b:URL>https://www.kaggle.com/vicensgaitan/r-scoring-function</b:URL>
    <b:Author>
      <b:Author>
        <b:NameList>
          <b:Person>
            <b:Last>Gaitan</b:Last>
            <b:First>Vicens</b:Fir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622A9F05-FF34-428F-B717-E7C7AA52E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LaTex 7.dotx</Template>
  <TotalTime>0</TotalTime>
  <Pages>15</Pages>
  <Words>3125</Words>
  <Characters>17817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Jake Watson</dc:creator>
  <cp:lastModifiedBy>Jake Watson</cp:lastModifiedBy>
  <cp:revision>3</cp:revision>
  <cp:lastPrinted>2020-06-20T10:18:00Z</cp:lastPrinted>
  <dcterms:created xsi:type="dcterms:W3CDTF">2020-06-20T10:18:00Z</dcterms:created>
  <dcterms:modified xsi:type="dcterms:W3CDTF">2020-06-20T10:18:00Z</dcterms:modified>
</cp:coreProperties>
</file>